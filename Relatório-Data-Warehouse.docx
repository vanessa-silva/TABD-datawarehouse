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780446891"/>
        <w:docPartObj>
          <w:docPartGallery w:val="Cover Pages"/>
          <w:docPartUnique/>
        </w:docPartObj>
      </w:sdtPr>
      <w:sdtEndPr/>
      <w:sdtContent>
        <w:tbl>
          <w:tblPr>
            <w:tblStyle w:val="Tabelacomgrelha"/>
            <w:tblpPr w:leftFromText="187" w:rightFromText="187" w:tblpYSpec="bottom"/>
            <w:tblOverlap w:val="never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top w:w="115" w:type="dxa"/>
              <w:left w:w="115" w:type="dxa"/>
              <w:bottom w:w="72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302"/>
            <w:gridCol w:w="3357"/>
            <w:gridCol w:w="384"/>
            <w:gridCol w:w="4704"/>
          </w:tblGrid>
          <w:tr w:rsidR="004A35E0" w:rsidTr="000D787D">
            <w:tc>
              <w:tcPr>
                <w:tcW w:w="1033" w:type="dxa"/>
                <w:vAlign w:val="center"/>
              </w:tcPr>
              <w:p w:rsidR="004A35E0" w:rsidRDefault="004A35E0">
                <w:pPr>
                  <w:pStyle w:val="SemEspaamento"/>
                </w:pPr>
              </w:p>
            </w:tc>
            <w:tc>
              <w:tcPr>
                <w:tcW w:w="3006" w:type="dxa"/>
                <w:vAlign w:val="center"/>
              </w:tcPr>
              <w:p w:rsidR="004A35E0" w:rsidRPr="00AF51A2" w:rsidRDefault="00FD761C">
                <w:pPr>
                  <w:pStyle w:val="SemEspaamento"/>
                  <w:rPr>
                    <w:szCs w:val="22"/>
                  </w:rPr>
                </w:pPr>
                <w:sdt>
                  <w:sdtPr>
                    <w:rPr>
                      <w:color w:val="424456" w:themeColor="text2"/>
                      <w:szCs w:val="22"/>
                    </w:rPr>
                    <w:alias w:val="Data"/>
                    <w:id w:val="281571602"/>
                    <w:placeholder>
                      <w:docPart w:val="961B81E0FCDD40BB963C01DDB2DA32CC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7-05-21T00:00:00Z">
                      <w:dateFormat w:val="dd/MM/yyyy"/>
                      <w:lid w:val="pt-PT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B358E4">
                      <w:rPr>
                        <w:color w:val="424456" w:themeColor="text2"/>
                        <w:szCs w:val="22"/>
                      </w:rPr>
                      <w:t>21</w:t>
                    </w:r>
                    <w:r w:rsidR="004354C2" w:rsidRPr="00AF51A2">
                      <w:rPr>
                        <w:color w:val="424456" w:themeColor="text2"/>
                        <w:szCs w:val="22"/>
                      </w:rPr>
                      <w:t>/05/2017</w:t>
                    </w:r>
                  </w:sdtContent>
                </w:sdt>
              </w:p>
            </w:tc>
            <w:tc>
              <w:tcPr>
                <w:tcW w:w="5032" w:type="dxa"/>
                <w:gridSpan w:val="2"/>
                <w:vAlign w:val="center"/>
              </w:tcPr>
              <w:p w:rsidR="004A35E0" w:rsidRDefault="004A35E0">
                <w:pPr>
                  <w:pStyle w:val="SemEspaamento"/>
                </w:pPr>
              </w:p>
            </w:tc>
          </w:tr>
          <w:tr w:rsidR="004A35E0" w:rsidTr="000D787D">
            <w:tc>
              <w:tcPr>
                <w:tcW w:w="4039" w:type="dxa"/>
                <w:gridSpan w:val="2"/>
                <w:vAlign w:val="center"/>
              </w:tcPr>
              <w:p w:rsidR="004A35E0" w:rsidRDefault="00AB49C2">
                <w:pPr>
                  <w:pStyle w:val="SemEspaamento"/>
                </w:pPr>
                <w:r>
                  <w:rPr>
                    <w:noProof/>
                    <w:lang w:eastAsia="pt-PT"/>
                  </w:rPr>
                  <mc:AlternateContent>
                    <mc:Choice Requires="wpg">
                      <w:drawing>
                        <wp:inline distT="0" distB="0" distL="0" distR="0">
                          <wp:extent cx="2332355" cy="234950"/>
                          <wp:effectExtent l="5080" t="6985" r="24765" b="15240"/>
                          <wp:docPr id="17" name="Group 59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2332355" cy="234950"/>
                                    <a:chOff x="671" y="11589"/>
                                    <a:chExt cx="3673" cy="370"/>
                                  </a:xfrm>
                                </wpg:grpSpPr>
                                <wps:wsp>
                                  <wps:cNvPr id="18" name="AutoShape 60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1619" y="11959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9" name="AutoShape 61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1621" y="11697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0" name="AutoShape 62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1619" y="11589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1" name="AutoShape 63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671" y="11897"/>
                                      <a:ext cx="366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2" name="AutoShape 64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677" y="11764"/>
                                      <a:ext cx="366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17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66F0BFB4" id="Group 59" o:spid="_x0000_s1026" style="width:183.65pt;height:18.5pt;mso-position-horizontal-relative:char;mso-position-vertical-relative:line" coordorigin="671,11589" coordsize="3673,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60" o:spid="_x0000_s1027" type="#_x0000_t32" style="position:absolute;left:1619;top:11959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" strokecolor="#438086 [3205]" strokeweight="1.5pt"/>
                          <v:shape id="AutoShape 61" o:spid="_x0000_s1028" type="#_x0000_t32" style="position:absolute;left:1621;top:11697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" strokecolor="#438086 [3205]" strokeweight="3pt"/>
                          <v:shape id="AutoShape 62" o:spid="_x0000_s1029" type="#_x0000_t32" style="position:absolute;left:1619;top:11589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" strokecolor="#438086 [3205]" strokeweight=".5pt"/>
                          <v:shape id="AutoShape 63" o:spid="_x0000_s1030" type="#_x0000_t32" style="position:absolute;left:671;top:11897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" strokecolor="#438086 [3205]"/>
                          <v:shape id="AutoShape 64" o:spid="_x0000_s1031" type="#_x0000_t32" style="position:absolute;left:677;top:11764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" strokecolor="#438086 [3205]" strokeweight=".25pt"/>
                          <w10:anchorlock/>
                        </v:group>
                      </w:pict>
                    </mc:Fallback>
                  </mc:AlternateContent>
                </w:r>
              </w:p>
            </w:tc>
            <w:tc>
              <w:tcPr>
                <w:tcW w:w="5032" w:type="dxa"/>
                <w:gridSpan w:val="2"/>
                <w:vAlign w:val="center"/>
              </w:tcPr>
              <w:p w:rsidR="004A35E0" w:rsidRDefault="004A35E0">
                <w:pPr>
                  <w:pStyle w:val="SemEspaamento"/>
                </w:pPr>
              </w:p>
            </w:tc>
          </w:tr>
          <w:tr w:rsidR="004A35E0" w:rsidTr="000D787D">
            <w:trPr>
              <w:trHeight w:val="1800"/>
            </w:trPr>
            <w:tc>
              <w:tcPr>
                <w:tcW w:w="9071" w:type="dxa"/>
                <w:gridSpan w:val="4"/>
                <w:tcMar>
                  <w:top w:w="115" w:type="dxa"/>
                  <w:left w:w="115" w:type="dxa"/>
                  <w:bottom w:w="72" w:type="dxa"/>
                  <w:right w:w="115" w:type="dxa"/>
                </w:tcMar>
                <w:vAlign w:val="center"/>
              </w:tcPr>
              <w:p w:rsidR="004A35E0" w:rsidRDefault="00FD761C" w:rsidP="00AA682C">
                <w:pPr>
                  <w:pStyle w:val="SemEspaamento"/>
                  <w:ind w:firstLine="0"/>
                  <w:jc w:val="left"/>
                  <w:rPr>
                    <w:rFonts w:asciiTheme="majorHAnsi" w:eastAsiaTheme="majorEastAsia" w:hAnsiTheme="majorHAnsi" w:cstheme="majorBidi"/>
                    <w:color w:val="3E3E67" w:themeColor="accent1" w:themeShade="BF"/>
                    <w:sz w:val="68"/>
                    <w:szCs w:val="68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3E3E67" w:themeColor="accent1" w:themeShade="BF"/>
                      <w:sz w:val="68"/>
                      <w:szCs w:val="68"/>
                    </w:rPr>
                    <w:alias w:val="Título"/>
                    <w:id w:val="220683848"/>
                    <w:placeholder>
                      <w:docPart w:val="E8E1BBD0E43F4BF680C567AD16C4CBCB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AB49C2" w:rsidRPr="007C6B97">
                      <w:rPr>
                        <w:rFonts w:asciiTheme="majorHAnsi" w:eastAsiaTheme="majorEastAsia" w:hAnsiTheme="majorHAnsi" w:cstheme="majorBidi"/>
                        <w:color w:val="3E3E67" w:themeColor="accent1" w:themeShade="BF"/>
                        <w:sz w:val="68"/>
                        <w:szCs w:val="68"/>
                      </w:rPr>
                      <w:t>Modelação de Data Warehousing</w:t>
                    </w:r>
                  </w:sdtContent>
                </w:sdt>
              </w:p>
              <w:p w:rsidR="00E51A91" w:rsidRPr="00E51A91" w:rsidRDefault="00E51A91">
                <w:pPr>
                  <w:pStyle w:val="SemEspaamento"/>
                  <w:rPr>
                    <w:rFonts w:asciiTheme="majorHAnsi" w:eastAsiaTheme="majorEastAsia" w:hAnsiTheme="majorHAnsi" w:cstheme="majorBidi"/>
                    <w:color w:val="3E3E67" w:themeColor="accent1" w:themeShade="BF"/>
                    <w:sz w:val="20"/>
                  </w:rPr>
                </w:pPr>
              </w:p>
              <w:p w:rsidR="00E51A91" w:rsidRPr="00AA682C" w:rsidRDefault="00FD761C" w:rsidP="00E51A91">
                <w:pPr>
                  <w:pStyle w:val="SemEspaamento"/>
                  <w:jc w:val="center"/>
                  <w:rPr>
                    <w:i/>
                    <w:iCs/>
                    <w:color w:val="424456" w:themeColor="text2"/>
                    <w:sz w:val="24"/>
                    <w:szCs w:val="24"/>
                  </w:rPr>
                </w:pPr>
                <w:sdt>
                  <w:sdtPr>
                    <w:rPr>
                      <w:i/>
                      <w:iCs/>
                      <w:color w:val="424456" w:themeColor="text2"/>
                      <w:sz w:val="24"/>
                      <w:szCs w:val="24"/>
                    </w:rPr>
                    <w:alias w:val="Subtítulo"/>
                    <w:id w:val="220683832"/>
                    <w:placeholder>
                      <w:docPart w:val="5E728AC4FDDF449CAE329EB009F13DEA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AB49C2" w:rsidRPr="00AA682C">
                      <w:rPr>
                        <w:i/>
                        <w:iCs/>
                        <w:color w:val="424456" w:themeColor="text2"/>
                        <w:sz w:val="24"/>
                        <w:szCs w:val="24"/>
                      </w:rPr>
                      <w:t>Análise aos dados multidimensional dos serviços e praças de táxis no Porto</w:t>
                    </w:r>
                  </w:sdtContent>
                </w:sdt>
              </w:p>
              <w:p w:rsidR="00E51A91" w:rsidRDefault="00E51A91" w:rsidP="00E51A91">
                <w:pPr>
                  <w:pStyle w:val="SemEspaamento"/>
                  <w:jc w:val="center"/>
                  <w:rPr>
                    <w:i/>
                    <w:iCs/>
                    <w:color w:val="424456" w:themeColor="text2"/>
                    <w:szCs w:val="22"/>
                  </w:rPr>
                </w:pPr>
                <w:r w:rsidRPr="00E51A91">
                  <w:rPr>
                    <w:i/>
                    <w:iCs/>
                    <w:color w:val="424456" w:themeColor="text2"/>
                    <w:szCs w:val="22"/>
                  </w:rPr>
                  <w:t>Tópicos Avançados em Bases de Dados – CC4007</w:t>
                </w:r>
              </w:p>
              <w:p w:rsidR="00B6756C" w:rsidRPr="00E51A91" w:rsidRDefault="00B6756C" w:rsidP="00B04C5D">
                <w:pPr>
                  <w:pStyle w:val="SemEspaamento"/>
                  <w:jc w:val="left"/>
                  <w:rPr>
                    <w:i/>
                    <w:iCs/>
                    <w:color w:val="424456" w:themeColor="text2"/>
                    <w:szCs w:val="22"/>
                  </w:rPr>
                </w:pPr>
              </w:p>
            </w:tc>
          </w:tr>
          <w:tr w:rsidR="004A35E0" w:rsidTr="000D787D">
            <w:tc>
              <w:tcPr>
                <w:tcW w:w="1033" w:type="dxa"/>
                <w:vAlign w:val="center"/>
              </w:tcPr>
              <w:p w:rsidR="004A35E0" w:rsidRDefault="004A35E0">
                <w:pPr>
                  <w:pStyle w:val="SemEspaamento"/>
                </w:pPr>
              </w:p>
            </w:tc>
            <w:tc>
              <w:tcPr>
                <w:tcW w:w="4030" w:type="dxa"/>
                <w:gridSpan w:val="2"/>
                <w:vAlign w:val="center"/>
              </w:tcPr>
              <w:p w:rsidR="004A35E0" w:rsidRDefault="004A35E0">
                <w:pPr>
                  <w:pStyle w:val="SemEspaamento"/>
                </w:pPr>
              </w:p>
            </w:tc>
            <w:tc>
              <w:tcPr>
                <w:tcW w:w="4008" w:type="dxa"/>
                <w:vAlign w:val="center"/>
              </w:tcPr>
              <w:p w:rsidR="004A35E0" w:rsidRDefault="00AB49C2">
                <w:pPr>
                  <w:pStyle w:val="SemEspaamento"/>
                </w:pPr>
                <w:r>
                  <w:rPr>
                    <w:noProof/>
                    <w:lang w:eastAsia="pt-PT"/>
                  </w:rPr>
                  <mc:AlternateContent>
                    <mc:Choice Requires="wpg">
                      <w:drawing>
                        <wp:inline distT="0" distB="0" distL="0" distR="0">
                          <wp:extent cx="2348230" cy="276225"/>
                          <wp:effectExtent l="20955" t="25400" r="21590" b="12700"/>
                          <wp:docPr id="9" name="Group 5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2348230" cy="276225"/>
                                    <a:chOff x="7967" y="13811"/>
                                    <a:chExt cx="3698" cy="435"/>
                                  </a:xfrm>
                                </wpg:grpSpPr>
                                <wps:wsp>
                                  <wps:cNvPr id="10" name="AutoShape 5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978" y="13811"/>
                                      <a:ext cx="368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1" name="AutoShape 5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967" y="14117"/>
                                      <a:ext cx="1722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2" name="AutoShape 54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8936" y="14246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3" name="AutoShape 55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8942" y="13984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4" name="AutoShape 56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8942" y="13876"/>
                                      <a:ext cx="2713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" name="AutoShape 57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7967" y="14184"/>
                                      <a:ext cx="368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6" name="AutoShape 58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7969" y="14051"/>
                                      <a:ext cx="368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17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2ADE8153" id="Group 51" o:spid="_x0000_s1026" style="width:184.9pt;height:21.75pt;mso-position-horizontal-relative:char;mso-position-vertical-relative:line" coordorigin="7967,13811" coordsize="3698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">
                          <v:shape id="AutoShape 52" o:spid="_x0000_s1027" type="#_x0000_t32" style="position:absolute;left:7978;top:13811;width:36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" strokecolor="#438086 [3205]" strokeweight="3pt"/>
                          <v:shape id="AutoShape 53" o:spid="_x0000_s1028" type="#_x0000_t32" style="position:absolute;left:7967;top:14117;width:17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" strokecolor="#438086 [3205]" strokeweight="2.25pt"/>
                          <v:shape id="AutoShape 54" o:spid="_x0000_s1029" type="#_x0000_t32" style="position:absolute;left:8936;top:14246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" strokecolor="#438086 [3205]" strokeweight="1.5pt"/>
                          <v:shape id="AutoShape 55" o:spid="_x0000_s1030" type="#_x0000_t32" style="position:absolute;left:8942;top:139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" strokecolor="#438086 [3205]" strokeweight="3pt"/>
                          <v:shape id="AutoShape 56" o:spid="_x0000_s1031" type="#_x0000_t32" style="position:absolute;left:8942;top:13876;width:2713;height: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" strokecolor="#438086 [3205]" strokeweight=".5pt"/>
                          <v:shape id="AutoShape 57" o:spid="_x0000_s1032" type="#_x0000_t32" style="position:absolute;left:7967;top:14184;width:368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" strokecolor="#438086 [3205]"/>
                          <v:shape id="AutoShape 58" o:spid="_x0000_s1033" type="#_x0000_t32" style="position:absolute;left:7969;top:14051;width:368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" strokecolor="#438086 [3205]" strokeweight=".25pt"/>
                          <w10:anchorlock/>
                        </v:group>
                      </w:pict>
                    </mc:Fallback>
                  </mc:AlternateContent>
                </w:r>
              </w:p>
            </w:tc>
          </w:tr>
          <w:tr w:rsidR="004A35E0" w:rsidTr="000D787D">
            <w:tc>
              <w:tcPr>
                <w:tcW w:w="1033" w:type="dxa"/>
                <w:vAlign w:val="center"/>
              </w:tcPr>
              <w:p w:rsidR="004A35E0" w:rsidRDefault="004A35E0">
                <w:pPr>
                  <w:pStyle w:val="SemEspaamento"/>
                </w:pPr>
              </w:p>
            </w:tc>
            <w:tc>
              <w:tcPr>
                <w:tcW w:w="4030" w:type="dxa"/>
                <w:gridSpan w:val="2"/>
                <w:vAlign w:val="center"/>
              </w:tcPr>
              <w:p w:rsidR="004A35E0" w:rsidRDefault="004A35E0">
                <w:pPr>
                  <w:pStyle w:val="SemEspaamento"/>
                </w:pPr>
              </w:p>
            </w:tc>
            <w:tc>
              <w:tcPr>
                <w:tcW w:w="4008" w:type="dxa"/>
                <w:vAlign w:val="center"/>
              </w:tcPr>
              <w:p w:rsidR="00BE31CC" w:rsidRPr="00E51A91" w:rsidRDefault="00BE31CC">
                <w:pPr>
                  <w:pStyle w:val="SemEspaamento"/>
                  <w:rPr>
                    <w:color w:val="424456" w:themeColor="text2"/>
                    <w:szCs w:val="22"/>
                  </w:rPr>
                </w:pPr>
                <w:r w:rsidRPr="00E51A91">
                  <w:rPr>
                    <w:b/>
                    <w:color w:val="424456" w:themeColor="text2"/>
                    <w:szCs w:val="22"/>
                  </w:rPr>
                  <w:t>Fábio Teixeira</w:t>
                </w:r>
                <w:r w:rsidRPr="00E51A91">
                  <w:rPr>
                    <w:color w:val="424456" w:themeColor="text2"/>
                    <w:szCs w:val="22"/>
                  </w:rPr>
                  <w:t xml:space="preserve"> – 201305725</w:t>
                </w:r>
              </w:p>
              <w:p w:rsidR="00BE31CC" w:rsidRPr="00E51A91" w:rsidRDefault="00BE31CC">
                <w:pPr>
                  <w:pStyle w:val="SemEspaamento"/>
                  <w:rPr>
                    <w:color w:val="424456" w:themeColor="text2"/>
                    <w:szCs w:val="22"/>
                  </w:rPr>
                </w:pPr>
                <w:r w:rsidRPr="00E51A91">
                  <w:rPr>
                    <w:b/>
                    <w:color w:val="424456" w:themeColor="text2"/>
                    <w:szCs w:val="22"/>
                  </w:rPr>
                  <w:t>Sara Pereira</w:t>
                </w:r>
                <w:r w:rsidRPr="00E51A91">
                  <w:rPr>
                    <w:color w:val="424456" w:themeColor="text2"/>
                    <w:szCs w:val="22"/>
                  </w:rPr>
                  <w:t xml:space="preserve"> – 201304112</w:t>
                </w:r>
              </w:p>
              <w:p w:rsidR="004354C2" w:rsidRPr="00BE31CC" w:rsidRDefault="00FD761C">
                <w:pPr>
                  <w:pStyle w:val="SemEspaamento"/>
                  <w:rPr>
                    <w:color w:val="424456" w:themeColor="text2"/>
                  </w:rPr>
                </w:pPr>
                <w:sdt>
                  <w:sdtPr>
                    <w:rPr>
                      <w:b/>
                      <w:color w:val="424456" w:themeColor="text2"/>
                      <w:szCs w:val="22"/>
                    </w:rPr>
                    <w:alias w:val="Autor"/>
                    <w:id w:val="81130488"/>
                    <w:placeholder>
                      <w:docPart w:val="C5218141EF9345E0853851590ECC9012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AB49C2" w:rsidRPr="00E51A91">
                      <w:rPr>
                        <w:b/>
                        <w:color w:val="424456" w:themeColor="text2"/>
                        <w:szCs w:val="22"/>
                      </w:rPr>
                      <w:t>Vanessa Silva</w:t>
                    </w:r>
                  </w:sdtContent>
                </w:sdt>
                <w:r w:rsidR="00BE31CC" w:rsidRPr="00E51A91">
                  <w:rPr>
                    <w:color w:val="424456" w:themeColor="text2"/>
                    <w:szCs w:val="22"/>
                  </w:rPr>
                  <w:t xml:space="preserve"> – 201305731</w:t>
                </w:r>
              </w:p>
            </w:tc>
          </w:tr>
        </w:tbl>
        <w:p w:rsidR="004A35E0" w:rsidRDefault="000D787D">
          <w:pPr>
            <w:rPr>
              <w:rFonts w:asciiTheme="majorHAnsi" w:hAnsiTheme="majorHAnsi"/>
              <w:color w:val="53548A" w:themeColor="accent1"/>
              <w:sz w:val="56"/>
              <w:szCs w:val="56"/>
            </w:rPr>
          </w:pPr>
          <w:r>
            <w:rPr>
              <w:noProof/>
              <w:lang w:eastAsia="pt-PT"/>
            </w:rPr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margin">
                  <wp:posOffset>-1270</wp:posOffset>
                </wp:positionH>
                <wp:positionV relativeFrom="paragraph">
                  <wp:posOffset>600710</wp:posOffset>
                </wp:positionV>
                <wp:extent cx="5760720" cy="4380865"/>
                <wp:effectExtent l="0" t="0" r="0" b="635"/>
                <wp:wrapTight wrapText="bothSides">
                  <wp:wrapPolygon edited="0">
                    <wp:start x="0" y="0"/>
                    <wp:lineTo x="0" y="21509"/>
                    <wp:lineTo x="21500" y="21509"/>
                    <wp:lineTo x="21500" y="0"/>
                    <wp:lineTo x="0" y="0"/>
                  </wp:wrapPolygon>
                </wp:wrapTight>
                <wp:docPr id="23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43808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 w:rsidR="00D77E17">
            <w:br w:type="page"/>
          </w:r>
        </w:p>
      </w:sdtContent>
    </w:sdt>
    <w:p w:rsidR="004A35E0" w:rsidRDefault="005E20A1" w:rsidP="005E20A1">
      <w:pPr>
        <w:pStyle w:val="Ttulo1"/>
      </w:pPr>
      <w:r>
        <w:lastRenderedPageBreak/>
        <w:t>Objetivos</w:t>
      </w:r>
    </w:p>
    <w:p w:rsidR="005E20A1" w:rsidRDefault="005E20A1" w:rsidP="00D03FF5">
      <w:pPr>
        <w:spacing w:before="240"/>
      </w:pPr>
      <w:r>
        <w:t xml:space="preserve">Este trabalho prático consiste na modelação de um </w:t>
      </w:r>
      <w:r>
        <w:rPr>
          <w:i/>
        </w:rPr>
        <w:t>data warehouse</w:t>
      </w:r>
      <w:r>
        <w:t xml:space="preserve"> sobre o conjunto de dados guardados nas tabelas </w:t>
      </w:r>
      <w:r>
        <w:rPr>
          <w:i/>
        </w:rPr>
        <w:t xml:space="preserve">taxi_services </w:t>
      </w:r>
      <w:r>
        <w:t xml:space="preserve">e </w:t>
      </w:r>
      <w:r>
        <w:rPr>
          <w:i/>
        </w:rPr>
        <w:t>taxi_stands</w:t>
      </w:r>
      <w:r w:rsidR="00D2378F">
        <w:t>,</w:t>
      </w:r>
      <w:r>
        <w:rPr>
          <w:i/>
        </w:rPr>
        <w:t xml:space="preserve"> </w:t>
      </w:r>
      <w:r>
        <w:t xml:space="preserve">apresentadas nas aulas, bem como na análise destes dados </w:t>
      </w:r>
      <w:r w:rsidR="00E11498">
        <w:t>multidimensionais</w:t>
      </w:r>
      <w:r>
        <w:t>.</w:t>
      </w:r>
    </w:p>
    <w:p w:rsidR="001E38A7" w:rsidRPr="005B7499" w:rsidRDefault="001E38A7" w:rsidP="001E38A7">
      <w:r>
        <w:t xml:space="preserve">Não existe uma definição rigorosa de </w:t>
      </w:r>
      <w:r>
        <w:rPr>
          <w:i/>
        </w:rPr>
        <w:t>data warehouse</w:t>
      </w:r>
      <w:r>
        <w:t>, mas pode ser considerad</w:t>
      </w:r>
      <w:r w:rsidR="007C2D7A">
        <w:t>a uma base de dados de suporte à</w:t>
      </w:r>
      <w:r>
        <w:t xml:space="preserve"> decisão</w:t>
      </w:r>
      <w:r w:rsidR="00D2378F">
        <w:t xml:space="preserve">, que é </w:t>
      </w:r>
      <w:r>
        <w:t>antida separadamente da base operacional da organização e que suporta processamento de informação</w:t>
      </w:r>
      <w:r w:rsidR="00D2378F">
        <w:t>,</w:t>
      </w:r>
      <w:r>
        <w:t xml:space="preserve"> de forma a </w:t>
      </w:r>
      <w:r w:rsidR="005A51A1">
        <w:t>fornecer</w:t>
      </w:r>
      <w:r w:rsidR="00A87BF1">
        <w:t xml:space="preserve"> uma plataforma sólida para análise de dados históricos, consolidados</w:t>
      </w:r>
      <w:r>
        <w:t xml:space="preserve">. </w:t>
      </w:r>
      <w:r w:rsidR="005B7499">
        <w:t xml:space="preserve">O processo de construir e usar </w:t>
      </w:r>
      <w:r w:rsidR="005B7499">
        <w:rPr>
          <w:i/>
        </w:rPr>
        <w:t>data warehouses</w:t>
      </w:r>
      <w:r w:rsidR="005B7499">
        <w:t xml:space="preserve"> </w:t>
      </w:r>
      <w:r w:rsidR="00C26215">
        <w:t>é denominado de</w:t>
      </w:r>
      <w:r w:rsidR="005B7499">
        <w:t xml:space="preserve"> </w:t>
      </w:r>
      <w:r w:rsidR="005B7499">
        <w:rPr>
          <w:i/>
        </w:rPr>
        <w:t>data warehousing</w:t>
      </w:r>
      <w:r w:rsidR="005B7499">
        <w:t>.</w:t>
      </w:r>
    </w:p>
    <w:p w:rsidR="005E20A1" w:rsidRDefault="005E20A1" w:rsidP="005E20A1">
      <w:r>
        <w:t xml:space="preserve">O </w:t>
      </w:r>
      <w:r>
        <w:rPr>
          <w:i/>
        </w:rPr>
        <w:t>data warehouse</w:t>
      </w:r>
      <w:r>
        <w:t xml:space="preserve"> criado </w:t>
      </w:r>
      <w:r w:rsidR="00057902">
        <w:t xml:space="preserve">para este trabalho </w:t>
      </w:r>
      <w:r>
        <w:t xml:space="preserve">não </w:t>
      </w:r>
      <w:r w:rsidR="00057902">
        <w:t xml:space="preserve">inclui </w:t>
      </w:r>
      <w:r>
        <w:t xml:space="preserve">qualquer informação espacial (na forma de </w:t>
      </w:r>
      <w:r>
        <w:rPr>
          <w:i/>
        </w:rPr>
        <w:t>geometry</w:t>
      </w:r>
      <w:r w:rsidR="00057902">
        <w:t xml:space="preserve"> ou </w:t>
      </w:r>
      <w:r w:rsidR="00D2378F">
        <w:t>varian</w:t>
      </w:r>
      <w:r w:rsidR="009830DC">
        <w:t>tes</w:t>
      </w:r>
      <w:r>
        <w:t xml:space="preserve">), para tal </w:t>
      </w:r>
      <w:r w:rsidR="00057902">
        <w:t xml:space="preserve">foi </w:t>
      </w:r>
      <w:r>
        <w:t xml:space="preserve">criada uma hierarquia conceptual sobre a dimensão espacial (disponível no site do </w:t>
      </w:r>
      <w:hyperlink r:id="rId11" w:history="1">
        <w:r w:rsidRPr="00394EFF">
          <w:rPr>
            <w:rStyle w:val="Hiperligao"/>
          </w:rPr>
          <w:t>Instituto Geográfico do Exército</w:t>
        </w:r>
      </w:hyperlink>
      <w:r>
        <w:t xml:space="preserve">), com </w:t>
      </w:r>
      <w:r w:rsidR="005D0FC9">
        <w:t xml:space="preserve">dois níveis, o </w:t>
      </w:r>
      <w:r>
        <w:t>concelho e a freguesia.</w:t>
      </w:r>
    </w:p>
    <w:p w:rsidR="001A2051" w:rsidRDefault="005E20A1" w:rsidP="00F97CB3">
      <w:r>
        <w:t xml:space="preserve">Por último, após a criação do </w:t>
      </w:r>
      <w:r>
        <w:rPr>
          <w:i/>
        </w:rPr>
        <w:t>data warehouse</w:t>
      </w:r>
      <w:r>
        <w:t xml:space="preserve"> </w:t>
      </w:r>
      <w:r w:rsidR="009353AC">
        <w:t>realiz</w:t>
      </w:r>
      <w:r w:rsidR="00D2378F">
        <w:t>á</w:t>
      </w:r>
      <w:r w:rsidR="009353AC">
        <w:t>mos uma análise do mesmo</w:t>
      </w:r>
      <w:r>
        <w:t xml:space="preserve">. Esta análise </w:t>
      </w:r>
      <w:r w:rsidR="00D2378F">
        <w:t>foi</w:t>
      </w:r>
      <w:r w:rsidR="00ED6278">
        <w:t xml:space="preserve"> feita </w:t>
      </w:r>
      <w:r>
        <w:t>com o auxílio de consultas OLAP (</w:t>
      </w:r>
      <w:r>
        <w:rPr>
          <w:i/>
        </w:rPr>
        <w:t>Online Analytical Processing</w:t>
      </w:r>
      <w:r>
        <w:t xml:space="preserve">), e em particular consultas de histogramas, </w:t>
      </w:r>
      <w:r>
        <w:rPr>
          <w:i/>
        </w:rPr>
        <w:t>cross-tabulation</w:t>
      </w:r>
      <w:r>
        <w:t xml:space="preserve">, e a utilização do operador </w:t>
      </w:r>
      <w:r>
        <w:rPr>
          <w:i/>
        </w:rPr>
        <w:t>CUBE BY</w:t>
      </w:r>
      <w:r>
        <w:t>.</w:t>
      </w:r>
      <w:r w:rsidR="00ED5CE3">
        <w:t xml:space="preserve"> OLAP refere-se à capacidade de manipular um grande volume de dados sob múltiplas </w:t>
      </w:r>
      <w:r w:rsidR="00746652">
        <w:t>perspetivas</w:t>
      </w:r>
      <w:r w:rsidR="00D2378F">
        <w:t xml:space="preserve"> e</w:t>
      </w:r>
      <w:r w:rsidR="00ED5CE3">
        <w:t xml:space="preserve"> as suas aplicações são normalmente usadas por analistas de mercado com o objetivo de suporte a decisões.</w:t>
      </w:r>
    </w:p>
    <w:p w:rsidR="00F92B78" w:rsidRDefault="00FC71B9" w:rsidP="00FC71B9">
      <w:pPr>
        <w:pStyle w:val="Ttulo1"/>
      </w:pPr>
      <w:r>
        <w:t>Processo</w:t>
      </w:r>
    </w:p>
    <w:p w:rsidR="002E41AC" w:rsidRDefault="00814C27" w:rsidP="004059F8">
      <w:pPr>
        <w:spacing w:before="240"/>
        <w:ind w:firstLine="720"/>
      </w:pPr>
      <w:r>
        <w:t xml:space="preserve">Como referido anteriormente, partimos para a realização do trabalho com o suporte de duas tabelas já existentes: </w:t>
      </w:r>
      <w:r>
        <w:rPr>
          <w:i/>
        </w:rPr>
        <w:t>taxi_services</w:t>
      </w:r>
      <w:r>
        <w:t xml:space="preserve"> e </w:t>
      </w:r>
      <w:r>
        <w:rPr>
          <w:i/>
        </w:rPr>
        <w:t>taxi_stands</w:t>
      </w:r>
      <w:r>
        <w:t xml:space="preserve">. </w:t>
      </w:r>
      <w:r w:rsidR="002E41AC">
        <w:t xml:space="preserve">A </w:t>
      </w:r>
      <w:r w:rsidR="00301DB4">
        <w:t>primeira representa um conjunto de dados relativos a serviços de táxis, nomeadamente, informação sobre o tempo em que</w:t>
      </w:r>
      <w:r w:rsidR="00D2378F">
        <w:t xml:space="preserve"> o serviço inicia</w:t>
      </w:r>
      <w:r w:rsidR="00301DB4">
        <w:t>, tempo em que</w:t>
      </w:r>
      <w:r w:rsidR="00D2378F">
        <w:t xml:space="preserve"> </w:t>
      </w:r>
      <w:r w:rsidR="00301DB4">
        <w:t>termina, identificador do táxi e localização espacial (</w:t>
      </w:r>
      <w:r w:rsidR="00012351">
        <w:t>n</w:t>
      </w:r>
      <w:r w:rsidR="00301DB4">
        <w:t xml:space="preserve">o tipo de dados </w:t>
      </w:r>
      <w:r w:rsidR="00301DB4">
        <w:rPr>
          <w:i/>
        </w:rPr>
        <w:t>geometry</w:t>
      </w:r>
      <w:r w:rsidR="00301DB4">
        <w:t>)</w:t>
      </w:r>
      <w:r w:rsidR="00D2378F">
        <w:t xml:space="preserve"> do local onde inicia </w:t>
      </w:r>
      <w:r w:rsidR="00012351">
        <w:t>o serviço e</w:t>
      </w:r>
      <w:r w:rsidR="00AB7F78">
        <w:t xml:space="preserve"> outra</w:t>
      </w:r>
      <w:r w:rsidR="00012351">
        <w:t xml:space="preserve"> do local onde termina; e a segunda representa a informação sobre as praças de táxis existentes, nomeadamente, o nome da praça e a sua localização </w:t>
      </w:r>
      <w:r w:rsidR="00F84992">
        <w:t xml:space="preserve">espacial </w:t>
      </w:r>
      <w:r w:rsidR="00012351">
        <w:t xml:space="preserve">(no tipo de dados </w:t>
      </w:r>
      <w:r w:rsidR="00012351">
        <w:rPr>
          <w:i/>
        </w:rPr>
        <w:t>geometry</w:t>
      </w:r>
      <w:r w:rsidR="00012351">
        <w:t>)</w:t>
      </w:r>
      <w:r w:rsidR="002E41AC">
        <w:t>.</w:t>
      </w:r>
    </w:p>
    <w:p w:rsidR="00630117" w:rsidRDefault="00814C27" w:rsidP="00630117">
      <w:pPr>
        <w:ind w:firstLine="720"/>
      </w:pPr>
      <w:r>
        <w:t xml:space="preserve">O primeiro passo dado para a obtenção do </w:t>
      </w:r>
      <w:r>
        <w:rPr>
          <w:i/>
        </w:rPr>
        <w:t>data warehouse</w:t>
      </w:r>
      <w:r>
        <w:t xml:space="preserve"> </w:t>
      </w:r>
      <w:r w:rsidR="00242ABA">
        <w:t xml:space="preserve">pedido </w:t>
      </w:r>
      <w:r>
        <w:t>foi criar um esquema Flo</w:t>
      </w:r>
      <w:r w:rsidR="00D02B05">
        <w:t xml:space="preserve">co de Neve, com 5 novas tabelas, </w:t>
      </w:r>
      <w:r>
        <w:rPr>
          <w:i/>
        </w:rPr>
        <w:t>dw_taxi_services</w:t>
      </w:r>
      <w:r w:rsidR="00D2378F">
        <w:t>,</w:t>
      </w:r>
      <w:r w:rsidR="00D02B05">
        <w:t xml:space="preserve"> correspondente à tabela de factos</w:t>
      </w:r>
      <w:r w:rsidR="00D2378F">
        <w:t>,</w:t>
      </w:r>
      <w:r w:rsidR="00D02B05">
        <w:t xml:space="preserve"> e</w:t>
      </w:r>
      <w:r>
        <w:t xml:space="preserve"> </w:t>
      </w:r>
      <w:r>
        <w:rPr>
          <w:i/>
        </w:rPr>
        <w:t>dw_tempo</w:t>
      </w:r>
      <w:r>
        <w:t xml:space="preserve">, </w:t>
      </w:r>
      <w:r>
        <w:rPr>
          <w:i/>
        </w:rPr>
        <w:t>dw_taxi</w:t>
      </w:r>
      <w:r w:rsidR="00983439">
        <w:t>,</w:t>
      </w:r>
      <w:r>
        <w:t xml:space="preserve"> </w:t>
      </w:r>
      <w:r>
        <w:rPr>
          <w:i/>
        </w:rPr>
        <w:t>dw_local</w:t>
      </w:r>
      <w:r w:rsidR="00D02B05">
        <w:t xml:space="preserve"> </w:t>
      </w:r>
      <w:r w:rsidR="00983439">
        <w:t xml:space="preserve">e </w:t>
      </w:r>
      <w:r w:rsidR="00983439">
        <w:rPr>
          <w:i/>
        </w:rPr>
        <w:t>dw_stand</w:t>
      </w:r>
      <w:r w:rsidR="00D2378F">
        <w:t>,</w:t>
      </w:r>
      <w:r w:rsidR="00983439">
        <w:t xml:space="preserve"> </w:t>
      </w:r>
      <w:r w:rsidR="00D02B05">
        <w:t>correspondentes às tabelas dimensão</w:t>
      </w:r>
      <w:r>
        <w:t>.</w:t>
      </w:r>
      <w:r w:rsidR="005344A0">
        <w:t xml:space="preserve"> </w:t>
      </w:r>
    </w:p>
    <w:p w:rsidR="0015463F" w:rsidRDefault="005344A0" w:rsidP="00630117">
      <w:pPr>
        <w:ind w:firstLine="720"/>
      </w:pPr>
      <w:r>
        <w:lastRenderedPageBreak/>
        <w:t>Neste esquema a tabela de factos central é ligada ao conjunto das tabelas dimensão</w:t>
      </w:r>
      <w:r w:rsidR="006046ED">
        <w:t xml:space="preserve"> (</w:t>
      </w:r>
      <w:r w:rsidR="00C802D5">
        <w:rPr>
          <w:i/>
        </w:rPr>
        <w:t>dw_tempo</w:t>
      </w:r>
      <w:r w:rsidR="00C802D5">
        <w:t xml:space="preserve">, </w:t>
      </w:r>
      <w:r w:rsidR="00C802D5">
        <w:rPr>
          <w:i/>
        </w:rPr>
        <w:t>dw_taxi</w:t>
      </w:r>
      <w:r w:rsidR="00C802D5">
        <w:t xml:space="preserve">, </w:t>
      </w:r>
      <w:r w:rsidR="00C802D5">
        <w:rPr>
          <w:i/>
        </w:rPr>
        <w:t>dw_local</w:t>
      </w:r>
      <w:r w:rsidR="006046ED">
        <w:t>),</w:t>
      </w:r>
      <w:r>
        <w:t xml:space="preserve"> onde parte desta hierarquia dimensional</w:t>
      </w:r>
      <w:r w:rsidR="00B81729">
        <w:t xml:space="preserve"> (</w:t>
      </w:r>
      <w:r w:rsidR="00B81729">
        <w:rPr>
          <w:i/>
        </w:rPr>
        <w:t>dw_local</w:t>
      </w:r>
      <w:r w:rsidR="00B81729">
        <w:t>),</w:t>
      </w:r>
      <w:r>
        <w:t xml:space="preserve"> é normalizada </w:t>
      </w:r>
      <w:r w:rsidR="00B81729">
        <w:t>numa tabela</w:t>
      </w:r>
      <w:r>
        <w:t xml:space="preserve"> dimens</w:t>
      </w:r>
      <w:r w:rsidR="00B81729">
        <w:t>ão mais pequena (</w:t>
      </w:r>
      <w:r w:rsidR="00B81729">
        <w:rPr>
          <w:i/>
        </w:rPr>
        <w:t>dw_stand</w:t>
      </w:r>
      <w:r w:rsidR="00B81729">
        <w:t>)</w:t>
      </w:r>
      <w:r>
        <w:t>, semelhantemente a um floco de neve.</w:t>
      </w:r>
    </w:p>
    <w:p w:rsidR="00814C27" w:rsidRPr="00BA72F5" w:rsidRDefault="00814C27" w:rsidP="00AA682C">
      <w:r>
        <w:t>A</w:t>
      </w:r>
      <w:r w:rsidR="00EE474B">
        <w:t xml:space="preserve"> partir da informação contida nas tabelas base</w:t>
      </w:r>
      <w:r>
        <w:t>, conseguimos obter novos dad</w:t>
      </w:r>
      <w:r w:rsidR="00683E49">
        <w:t xml:space="preserve">os, como </w:t>
      </w:r>
      <w:r w:rsidR="00DE5ADA">
        <w:t>a duração</w:t>
      </w:r>
      <w:r w:rsidR="00D2378F">
        <w:t xml:space="preserve"> de cada serviço</w:t>
      </w:r>
      <w:r>
        <w:t xml:space="preserve"> (</w:t>
      </w:r>
      <w:r w:rsidRPr="00A82BA3">
        <w:rPr>
          <w:i/>
        </w:rPr>
        <w:t>tempoTotal</w:t>
      </w:r>
      <w:r w:rsidR="00D2378F">
        <w:t>,</w:t>
      </w:r>
      <w:r>
        <w:t xml:space="preserve"> </w:t>
      </w:r>
      <w:r w:rsidR="00B97FBC">
        <w:t xml:space="preserve">presente em </w:t>
      </w:r>
      <w:r>
        <w:rPr>
          <w:i/>
        </w:rPr>
        <w:t>dw_taxi_services</w:t>
      </w:r>
      <w:r>
        <w:t xml:space="preserve">), resultado </w:t>
      </w:r>
      <w:r w:rsidR="00822301">
        <w:t xml:space="preserve">da simples diferença entre o </w:t>
      </w:r>
      <w:r w:rsidR="009F02A3">
        <w:t>tempo em que o serviço termina (</w:t>
      </w:r>
      <w:r>
        <w:rPr>
          <w:i/>
        </w:rPr>
        <w:t>final_ts</w:t>
      </w:r>
      <w:r w:rsidR="009F02A3">
        <w:t>)</w:t>
      </w:r>
      <w:r>
        <w:t xml:space="preserve"> e</w:t>
      </w:r>
      <w:r w:rsidR="009F02A3">
        <w:t xml:space="preserve"> o tempo em que inicia</w:t>
      </w:r>
      <w:r>
        <w:t xml:space="preserve"> </w:t>
      </w:r>
      <w:r w:rsidR="009F02A3">
        <w:t>(</w:t>
      </w:r>
      <w:r>
        <w:rPr>
          <w:i/>
        </w:rPr>
        <w:t>initial_ts</w:t>
      </w:r>
      <w:r w:rsidR="009F02A3">
        <w:t>)</w:t>
      </w:r>
      <w:r w:rsidR="00F214CA">
        <w:t xml:space="preserve">, valores obtidos </w:t>
      </w:r>
      <w:r>
        <w:t xml:space="preserve">da tabela </w:t>
      </w:r>
      <w:r>
        <w:rPr>
          <w:i/>
        </w:rPr>
        <w:t>taxi_services</w:t>
      </w:r>
      <w:r>
        <w:t>.</w:t>
      </w:r>
    </w:p>
    <w:p w:rsidR="00814C27" w:rsidRPr="007866D2" w:rsidRDefault="00814C27" w:rsidP="007866D2">
      <w:pPr>
        <w:ind w:firstLine="720"/>
      </w:pPr>
      <w:r>
        <w:t xml:space="preserve">Trabalhando e manipulando os dados convenientemente, preenchemos finalmente as 5 tabelas com informação que nos conseguisse não só permitir detalhar e sumarizar o vasto conteúdo de mais e melhores formas, como também satisfazer todos os pedidos e intenções do projeto, nomeadamente não conter qualquer localização </w:t>
      </w:r>
      <w:r w:rsidR="002B1A94">
        <w:t xml:space="preserve">espacial no tipo de dados </w:t>
      </w:r>
      <w:r w:rsidR="00CF2A52">
        <w:rPr>
          <w:i/>
        </w:rPr>
        <w:t xml:space="preserve">geometry </w:t>
      </w:r>
      <w:r w:rsidR="00CF2A52">
        <w:t xml:space="preserve">ou </w:t>
      </w:r>
      <w:r w:rsidR="00963407">
        <w:t>variantes</w:t>
      </w:r>
      <w:r>
        <w:t>. No final</w:t>
      </w:r>
      <w:r w:rsidR="00A074D9">
        <w:t xml:space="preserve"> obtivemos um modelo com o aspeto representado na figura 1.</w:t>
      </w:r>
    </w:p>
    <w:p w:rsidR="007866D2" w:rsidRDefault="006D6473">
      <w:pPr>
        <w:spacing w:after="200" w:line="276" w:lineRule="auto"/>
        <w:ind w:firstLine="0"/>
        <w:jc w:val="left"/>
        <w:rPr>
          <w:rFonts w:asciiTheme="majorHAnsi" w:eastAsiaTheme="majorEastAsia" w:hAnsiTheme="majorHAnsi" w:cstheme="majorBidi"/>
          <w:color w:val="438086" w:themeColor="accent2"/>
          <w:sz w:val="44"/>
          <w:szCs w:val="32"/>
        </w:rPr>
      </w:pPr>
      <w:r>
        <w:rPr>
          <w:noProof/>
          <w:lang w:eastAsia="pt-PT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403860</wp:posOffset>
            </wp:positionH>
            <wp:positionV relativeFrom="paragraph">
              <wp:posOffset>230505</wp:posOffset>
            </wp:positionV>
            <wp:extent cx="5372100" cy="3373755"/>
            <wp:effectExtent l="0" t="0" r="0" b="0"/>
            <wp:wrapTight wrapText="bothSides">
              <wp:wrapPolygon edited="0">
                <wp:start x="0" y="0"/>
                <wp:lineTo x="0" y="21466"/>
                <wp:lineTo x="21523" y="21466"/>
                <wp:lineTo x="21523" y="0"/>
                <wp:lineTo x="0" y="0"/>
              </wp:wrapPolygon>
            </wp:wrapTight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database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95" t="21458" r="6926" b="4531"/>
                    <a:stretch/>
                  </pic:blipFill>
                  <pic:spPr bwMode="auto">
                    <a:xfrm>
                      <a:off x="0" y="0"/>
                      <a:ext cx="5372100" cy="3373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8929CF8" wp14:editId="3B9CB421">
                <wp:simplePos x="0" y="0"/>
                <wp:positionH relativeFrom="column">
                  <wp:posOffset>411480</wp:posOffset>
                </wp:positionH>
                <wp:positionV relativeFrom="paragraph">
                  <wp:posOffset>3629660</wp:posOffset>
                </wp:positionV>
                <wp:extent cx="5356860" cy="635"/>
                <wp:effectExtent l="0" t="0" r="0" b="9525"/>
                <wp:wrapTight wrapText="bothSides">
                  <wp:wrapPolygon edited="0">
                    <wp:start x="0" y="0"/>
                    <wp:lineTo x="0" y="20800"/>
                    <wp:lineTo x="21508" y="20800"/>
                    <wp:lineTo x="21508" y="0"/>
                    <wp:lineTo x="0" y="0"/>
                  </wp:wrapPolygon>
                </wp:wrapTight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6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071D9" w:rsidRPr="002D2BDD" w:rsidRDefault="008071D9" w:rsidP="008071D9">
                            <w:pPr>
                              <w:pStyle w:val="Legenda"/>
                              <w:ind w:firstLine="0"/>
                              <w:rPr>
                                <w:noProof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000CCB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– Data warehouse em esquema de floco de neve.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8929CF8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margin-left:32.4pt;margin-top:285.8pt;width:421.8pt;height:.05pt;z-index:-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" stroked="f">
                <v:textbox style="mso-fit-shape-to-text:t" inset="0,0,0,0">
                  <w:txbxContent>
                    <w:p w:rsidR="008071D9" w:rsidRPr="002D2BDD" w:rsidRDefault="008071D9" w:rsidP="008071D9">
                      <w:pPr>
                        <w:pStyle w:val="Legenda"/>
                        <w:ind w:firstLine="0"/>
                        <w:rPr>
                          <w:noProof/>
                          <w:szCs w:val="20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000CCB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– Data warehouse em esquema de floco de neve.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866D2">
        <w:br w:type="page"/>
      </w:r>
    </w:p>
    <w:p w:rsidR="004A35E0" w:rsidRDefault="006F0CE0" w:rsidP="006F0CE0">
      <w:pPr>
        <w:pStyle w:val="Ttulo1"/>
      </w:pPr>
      <w:r>
        <w:lastRenderedPageBreak/>
        <w:t>Conteúdo</w:t>
      </w:r>
    </w:p>
    <w:p w:rsidR="006F0CE0" w:rsidRDefault="00952C9C" w:rsidP="005625F4">
      <w:pPr>
        <w:spacing w:before="240"/>
      </w:pPr>
      <w:r>
        <w:t xml:space="preserve">A tabela </w:t>
      </w:r>
      <w:r>
        <w:rPr>
          <w:b/>
          <w:i/>
        </w:rPr>
        <w:t>dw_taxi_services</w:t>
      </w:r>
      <w:r>
        <w:t xml:space="preserve"> é a tabela central deste trabalho</w:t>
      </w:r>
      <w:r w:rsidR="00FD5F69">
        <w:t xml:space="preserve"> (tabela de factos),</w:t>
      </w:r>
      <w:r>
        <w:t xml:space="preserve"> pois é nela que está reunida toda a informação proveniente das outras tabelas associadas</w:t>
      </w:r>
      <w:r w:rsidR="0018450E">
        <w:t xml:space="preserve"> (</w:t>
      </w:r>
      <w:r w:rsidR="00494593">
        <w:t>tabelas dime</w:t>
      </w:r>
      <w:r w:rsidR="0018450E">
        <w:t xml:space="preserve">nsão), </w:t>
      </w:r>
      <w:r>
        <w:t xml:space="preserve">por chaves externas. Esta tabela </w:t>
      </w:r>
      <w:r w:rsidR="00642674">
        <w:t xml:space="preserve">contém informações sobre todos os serviços de táxis na zona do Porto representadas </w:t>
      </w:r>
      <w:r w:rsidR="00537CE1">
        <w:t xml:space="preserve">em </w:t>
      </w:r>
      <w:r w:rsidR="0053606C">
        <w:t>6</w:t>
      </w:r>
      <w:r>
        <w:t xml:space="preserve"> colunas: </w:t>
      </w:r>
      <w:r>
        <w:rPr>
          <w:i/>
        </w:rPr>
        <w:t>id</w:t>
      </w:r>
      <w:r>
        <w:t xml:space="preserve"> do tipo </w:t>
      </w:r>
      <w:r>
        <w:rPr>
          <w:i/>
        </w:rPr>
        <w:t>int</w:t>
      </w:r>
      <w:r>
        <w:t xml:space="preserve">, </w:t>
      </w:r>
      <w:r>
        <w:rPr>
          <w:i/>
        </w:rPr>
        <w:t>taxi_id</w:t>
      </w:r>
      <w:r>
        <w:t xml:space="preserve"> do tipo </w:t>
      </w:r>
      <w:r>
        <w:rPr>
          <w:i/>
        </w:rPr>
        <w:t>int</w:t>
      </w:r>
      <w:r w:rsidR="002151D0">
        <w:t xml:space="preserve">, que representa </w:t>
      </w:r>
      <w:r>
        <w:t>a ident</w:t>
      </w:r>
      <w:r w:rsidR="00A52BC2">
        <w:t xml:space="preserve">ificação do táxi que realizou o serviço em </w:t>
      </w:r>
      <w:r>
        <w:t xml:space="preserve">causa, </w:t>
      </w:r>
      <w:r>
        <w:rPr>
          <w:i/>
        </w:rPr>
        <w:t>tempo_id</w:t>
      </w:r>
      <w:r>
        <w:t xml:space="preserve"> do tipo </w:t>
      </w:r>
      <w:r>
        <w:rPr>
          <w:i/>
        </w:rPr>
        <w:t>int</w:t>
      </w:r>
      <w:r w:rsidR="00D2378F">
        <w:t>,</w:t>
      </w:r>
      <w:r>
        <w:t xml:space="preserve"> que </w:t>
      </w:r>
      <w:r w:rsidR="00BC7B5A">
        <w:t xml:space="preserve">contém informação da </w:t>
      </w:r>
      <w:r>
        <w:t xml:space="preserve">duração </w:t>
      </w:r>
      <w:r w:rsidR="00BC7B5A">
        <w:t>do serviço</w:t>
      </w:r>
      <w:r>
        <w:t xml:space="preserve">, </w:t>
      </w:r>
      <w:r>
        <w:rPr>
          <w:i/>
        </w:rPr>
        <w:t>local_I_id</w:t>
      </w:r>
      <w:r>
        <w:t xml:space="preserve"> do tipo </w:t>
      </w:r>
      <w:r>
        <w:rPr>
          <w:i/>
        </w:rPr>
        <w:t>int</w:t>
      </w:r>
      <w:r w:rsidR="002F3EFF">
        <w:t>,</w:t>
      </w:r>
      <w:r>
        <w:t xml:space="preserve"> </w:t>
      </w:r>
      <w:r w:rsidR="002F3EFF">
        <w:t>identificador d</w:t>
      </w:r>
      <w:r>
        <w:t xml:space="preserve">o ponto de partida, </w:t>
      </w:r>
      <w:r w:rsidR="00D2378F">
        <w:rPr>
          <w:i/>
        </w:rPr>
        <w:t>local_f_id</w:t>
      </w:r>
      <w:r>
        <w:t xml:space="preserve"> do tipo </w:t>
      </w:r>
      <w:r>
        <w:rPr>
          <w:i/>
        </w:rPr>
        <w:t>int</w:t>
      </w:r>
      <w:r w:rsidR="002F3EFF">
        <w:t>,</w:t>
      </w:r>
      <w:r>
        <w:t xml:space="preserve"> </w:t>
      </w:r>
      <w:r w:rsidR="002F3EFF">
        <w:t xml:space="preserve">identificador do </w:t>
      </w:r>
      <w:r>
        <w:t>ponto de chegada,</w:t>
      </w:r>
      <w:r w:rsidR="00354956">
        <w:t xml:space="preserve"> e</w:t>
      </w:r>
      <w:r>
        <w:t xml:space="preserve"> </w:t>
      </w:r>
      <w:r>
        <w:rPr>
          <w:i/>
        </w:rPr>
        <w:t>tempoTotal</w:t>
      </w:r>
      <w:r>
        <w:t xml:space="preserve"> do tipo </w:t>
      </w:r>
      <w:r>
        <w:rPr>
          <w:i/>
        </w:rPr>
        <w:t>text</w:t>
      </w:r>
      <w:r w:rsidR="00D2378F">
        <w:t>,</w:t>
      </w:r>
      <w:r>
        <w:t xml:space="preserve"> que indica </w:t>
      </w:r>
      <w:r w:rsidR="00864372">
        <w:t>a duração do serviço</w:t>
      </w:r>
      <w:r w:rsidR="00D2378F">
        <w:t>.</w:t>
      </w:r>
      <w:r w:rsidR="00DE12F0">
        <w:t xml:space="preserve"> </w:t>
      </w:r>
      <w:r w:rsidR="00D2378F">
        <w:t>A</w:t>
      </w:r>
      <w:r w:rsidR="00C32959">
        <w:t xml:space="preserve">s colunas </w:t>
      </w:r>
      <w:r w:rsidR="00C32959">
        <w:rPr>
          <w:i/>
        </w:rPr>
        <w:t>taxi_id</w:t>
      </w:r>
      <w:r w:rsidR="00C32959">
        <w:t xml:space="preserve">, </w:t>
      </w:r>
      <w:r w:rsidR="00C32959">
        <w:rPr>
          <w:i/>
        </w:rPr>
        <w:t>tempo_id</w:t>
      </w:r>
      <w:r w:rsidR="00C32959">
        <w:t xml:space="preserve">, </w:t>
      </w:r>
      <w:r w:rsidR="00C32959">
        <w:rPr>
          <w:i/>
        </w:rPr>
        <w:t>local_i_id</w:t>
      </w:r>
      <w:r w:rsidR="00C32959">
        <w:t xml:space="preserve">, </w:t>
      </w:r>
      <w:r w:rsidR="00C32959">
        <w:rPr>
          <w:i/>
        </w:rPr>
        <w:t xml:space="preserve">local_f_id </w:t>
      </w:r>
      <w:r w:rsidR="00D2378F">
        <w:t>são chaves extern</w:t>
      </w:r>
      <w:r w:rsidR="00C32959">
        <w:t>as que ligam as tabelas dimensão</w:t>
      </w:r>
      <w:r w:rsidR="005625F4">
        <w:t>.</w:t>
      </w:r>
    </w:p>
    <w:p w:rsidR="005625F4" w:rsidRDefault="00AE226C" w:rsidP="00AE226C">
      <w:r>
        <w:t xml:space="preserve">A tabela </w:t>
      </w:r>
      <w:r w:rsidR="00483E65">
        <w:t xml:space="preserve">dimensão </w:t>
      </w:r>
      <w:r>
        <w:rPr>
          <w:b/>
          <w:i/>
        </w:rPr>
        <w:t>dw_tempo</w:t>
      </w:r>
      <w:r w:rsidR="00483E65">
        <w:t>, como já mencio</w:t>
      </w:r>
      <w:r w:rsidR="00581836">
        <w:t xml:space="preserve">nado, refere-se às informações temporais </w:t>
      </w:r>
      <w:r w:rsidR="00641082">
        <w:t>de um</w:t>
      </w:r>
      <w:r w:rsidR="00D2378F">
        <w:t xml:space="preserve"> serviço de táxi. E</w:t>
      </w:r>
      <w:r w:rsidR="00483E65">
        <w:t>sta informação é distribuída n</w:t>
      </w:r>
      <w:r w:rsidR="00D2378F">
        <w:t>as seguintes colunas que a compõ</w:t>
      </w:r>
      <w:r w:rsidR="00483E65">
        <w:t>e</w:t>
      </w:r>
      <w:r w:rsidR="00D2378F">
        <w:t>m:</w:t>
      </w:r>
      <w:r w:rsidR="003F6690">
        <w:t xml:space="preserve"> </w:t>
      </w:r>
      <w:r>
        <w:rPr>
          <w:i/>
        </w:rPr>
        <w:t>tempo_id</w:t>
      </w:r>
      <w:r>
        <w:t xml:space="preserve"> do tipo </w:t>
      </w:r>
      <w:r>
        <w:rPr>
          <w:i/>
        </w:rPr>
        <w:t>int</w:t>
      </w:r>
      <w:r w:rsidR="00D853A6">
        <w:t xml:space="preserve">, </w:t>
      </w:r>
      <w:r>
        <w:t>chave primária que faz ligação à tabela</w:t>
      </w:r>
      <w:r w:rsidRPr="00D2378F">
        <w:t xml:space="preserve"> </w:t>
      </w:r>
      <w:r w:rsidR="00D853A6" w:rsidRPr="00D2378F">
        <w:t>de factos</w:t>
      </w:r>
      <w:r w:rsidR="00254510" w:rsidRPr="00D2378F">
        <w:t>,</w:t>
      </w:r>
      <w:r w:rsidRPr="00D2378F">
        <w:t xml:space="preserve"> </w:t>
      </w:r>
      <w:r>
        <w:rPr>
          <w:i/>
        </w:rPr>
        <w:t>hora_I</w:t>
      </w:r>
      <w:r>
        <w:t xml:space="preserve"> do tipo </w:t>
      </w:r>
      <w:r>
        <w:rPr>
          <w:i/>
        </w:rPr>
        <w:t>text</w:t>
      </w:r>
      <w:r w:rsidR="00D2378F">
        <w:t>,</w:t>
      </w:r>
      <w:r>
        <w:t xml:space="preserve"> </w:t>
      </w:r>
      <w:r w:rsidR="000B02D8">
        <w:t>que represen</w:t>
      </w:r>
      <w:r w:rsidR="00254510">
        <w:t xml:space="preserve">ta a hora de início do serviço, </w:t>
      </w:r>
      <w:r>
        <w:rPr>
          <w:i/>
        </w:rPr>
        <w:t>dia_I</w:t>
      </w:r>
      <w:r>
        <w:t xml:space="preserve"> do tipo </w:t>
      </w:r>
      <w:r w:rsidR="0051427C">
        <w:rPr>
          <w:i/>
        </w:rPr>
        <w:t>text</w:t>
      </w:r>
      <w:r w:rsidR="00D2378F">
        <w:t>,</w:t>
      </w:r>
      <w:r w:rsidR="00254510">
        <w:t xml:space="preserve"> que representa o </w:t>
      </w:r>
      <w:r>
        <w:t xml:space="preserve">dia </w:t>
      </w:r>
      <w:r w:rsidR="00254510">
        <w:t xml:space="preserve">em </w:t>
      </w:r>
      <w:r>
        <w:t>que se iniciou o serviço,</w:t>
      </w:r>
      <w:r w:rsidR="00254510">
        <w:t xml:space="preserve"> e o mês presente em</w:t>
      </w:r>
      <w:r>
        <w:t xml:space="preserve"> </w:t>
      </w:r>
      <w:r>
        <w:rPr>
          <w:i/>
        </w:rPr>
        <w:t>mes_I</w:t>
      </w:r>
      <w:r>
        <w:t xml:space="preserve"> do tipo </w:t>
      </w:r>
      <w:r>
        <w:rPr>
          <w:i/>
        </w:rPr>
        <w:t>text</w:t>
      </w:r>
      <w:r>
        <w:t xml:space="preserve">, a </w:t>
      </w:r>
      <w:r>
        <w:rPr>
          <w:i/>
        </w:rPr>
        <w:t>hora_F</w:t>
      </w:r>
      <w:r>
        <w:t xml:space="preserve"> do tipo </w:t>
      </w:r>
      <w:r w:rsidR="00414C1C">
        <w:rPr>
          <w:i/>
        </w:rPr>
        <w:t>text</w:t>
      </w:r>
      <w:r w:rsidR="00AC668A">
        <w:t xml:space="preserve">, </w:t>
      </w:r>
      <w:r>
        <w:rPr>
          <w:i/>
        </w:rPr>
        <w:t>dia_F</w:t>
      </w:r>
      <w:r>
        <w:t xml:space="preserve"> do tipo </w:t>
      </w:r>
      <w:r>
        <w:rPr>
          <w:i/>
        </w:rPr>
        <w:t>text</w:t>
      </w:r>
      <w:r>
        <w:t xml:space="preserve"> </w:t>
      </w:r>
      <w:r w:rsidR="00AC668A">
        <w:t xml:space="preserve">e </w:t>
      </w:r>
      <w:r>
        <w:rPr>
          <w:i/>
        </w:rPr>
        <w:t>mes_F</w:t>
      </w:r>
      <w:r>
        <w:t xml:space="preserve"> do tipo </w:t>
      </w:r>
      <w:r w:rsidR="00414C1C">
        <w:rPr>
          <w:i/>
        </w:rPr>
        <w:t>text</w:t>
      </w:r>
      <w:r w:rsidR="00AC668A">
        <w:t>,</w:t>
      </w:r>
      <w:r w:rsidR="00D2378F">
        <w:t xml:space="preserve"> que</w:t>
      </w:r>
      <w:r>
        <w:t xml:space="preserve"> </w:t>
      </w:r>
      <w:r w:rsidR="00AC668A">
        <w:t>representam exatamente a mesma informação que as 3 colunas anteriores</w:t>
      </w:r>
      <w:r w:rsidR="00D2378F">
        <w:t>, mas referentes ao té</w:t>
      </w:r>
      <w:r w:rsidR="007065D2">
        <w:t>rmino</w:t>
      </w:r>
      <w:r w:rsidR="00AC668A">
        <w:t xml:space="preserve"> do serviço</w:t>
      </w:r>
      <w:r>
        <w:t>.</w:t>
      </w:r>
    </w:p>
    <w:p w:rsidR="00BB24A4" w:rsidRDefault="00DB4CFD" w:rsidP="0002649B">
      <w:pPr>
        <w:ind w:firstLine="720"/>
      </w:pPr>
      <w:r>
        <w:rPr>
          <w:b/>
          <w:i/>
        </w:rPr>
        <w:t>dw_taxi</w:t>
      </w:r>
      <w:r w:rsidR="00640BA2">
        <w:rPr>
          <w:b/>
        </w:rPr>
        <w:t xml:space="preserve">, </w:t>
      </w:r>
      <w:r w:rsidR="00640BA2">
        <w:t xml:space="preserve">tabela </w:t>
      </w:r>
      <w:r w:rsidR="00686196">
        <w:t>com a informação de cada táxi,</w:t>
      </w:r>
      <w:r>
        <w:t xml:space="preserve"> </w:t>
      </w:r>
      <w:r w:rsidR="00686196">
        <w:t xml:space="preserve">possui </w:t>
      </w:r>
      <w:r w:rsidR="001E114D">
        <w:t>apenas 2</w:t>
      </w:r>
      <w:r>
        <w:t xml:space="preserve"> colunas</w:t>
      </w:r>
      <w:r w:rsidR="00D2378F">
        <w:t>:</w:t>
      </w:r>
      <w:r w:rsidR="00786014">
        <w:t xml:space="preserve"> </w:t>
      </w:r>
      <w:r>
        <w:rPr>
          <w:i/>
        </w:rPr>
        <w:t>taxi_id</w:t>
      </w:r>
      <w:r>
        <w:t xml:space="preserve"> do tipo </w:t>
      </w:r>
      <w:r>
        <w:rPr>
          <w:i/>
        </w:rPr>
        <w:t>int</w:t>
      </w:r>
      <w:r w:rsidR="00786014">
        <w:t>,</w:t>
      </w:r>
      <w:r>
        <w:t xml:space="preserve"> chave primária</w:t>
      </w:r>
      <w:r w:rsidR="00075409">
        <w:t xml:space="preserve"> que faz ligação à tabela </w:t>
      </w:r>
      <w:r w:rsidR="00075409">
        <w:rPr>
          <w:i/>
        </w:rPr>
        <w:t>dw_taxi_services</w:t>
      </w:r>
      <w:r w:rsidR="00C513AE">
        <w:t xml:space="preserve"> </w:t>
      </w:r>
      <w:r w:rsidR="00075409">
        <w:t xml:space="preserve">e </w:t>
      </w:r>
      <w:r w:rsidR="00C513AE">
        <w:rPr>
          <w:i/>
        </w:rPr>
        <w:t xml:space="preserve">nLicenca </w:t>
      </w:r>
      <w:r w:rsidR="00075409">
        <w:t xml:space="preserve">do tipo </w:t>
      </w:r>
      <w:r w:rsidR="00075409">
        <w:rPr>
          <w:i/>
        </w:rPr>
        <w:t>int</w:t>
      </w:r>
      <w:r w:rsidR="00D2378F">
        <w:t>,</w:t>
      </w:r>
      <w:r w:rsidR="00075409">
        <w:t xml:space="preserve"> que representa </w:t>
      </w:r>
      <w:r w:rsidR="00C513AE">
        <w:t>o n</w:t>
      </w:r>
      <w:r w:rsidR="00845389">
        <w:t>úmero de licença de cada tá</w:t>
      </w:r>
      <w:r w:rsidR="00C513AE">
        <w:t>xi</w:t>
      </w:r>
      <w:r w:rsidR="00075409">
        <w:t>.</w:t>
      </w:r>
    </w:p>
    <w:p w:rsidR="0002649B" w:rsidRDefault="00FF63CC" w:rsidP="003F155C">
      <w:pPr>
        <w:ind w:firstLine="720"/>
      </w:pPr>
      <w:r>
        <w:t xml:space="preserve">A tabela </w:t>
      </w:r>
      <w:r>
        <w:rPr>
          <w:b/>
          <w:i/>
        </w:rPr>
        <w:t>dw_local</w:t>
      </w:r>
      <w:r w:rsidR="00D2378F" w:rsidRPr="00D2378F">
        <w:t>,</w:t>
      </w:r>
      <w:r>
        <w:t xml:space="preserve"> para além de estar ligada à tabela</w:t>
      </w:r>
      <w:r w:rsidRPr="00D2378F">
        <w:t xml:space="preserve"> </w:t>
      </w:r>
      <w:r w:rsidR="00587E2D" w:rsidRPr="00D2378F">
        <w:t>de factos</w:t>
      </w:r>
      <w:r w:rsidR="00D2378F">
        <w:t>,</w:t>
      </w:r>
      <w:r w:rsidR="00587E2D">
        <w:rPr>
          <w:i/>
        </w:rPr>
        <w:t xml:space="preserve"> </w:t>
      </w:r>
      <w:r w:rsidR="00587E2D">
        <w:t>é</w:t>
      </w:r>
      <w:r>
        <w:t xml:space="preserve"> também </w:t>
      </w:r>
      <w:r w:rsidR="00587E2D">
        <w:t xml:space="preserve">normalizada pela tabela de dimensão mais pequena </w:t>
      </w:r>
      <w:r w:rsidR="00587E2D" w:rsidRPr="0034429C">
        <w:rPr>
          <w:i/>
        </w:rPr>
        <w:t>dw_stand</w:t>
      </w:r>
      <w:r w:rsidR="00587E2D">
        <w:t xml:space="preserve"> </w:t>
      </w:r>
      <w:r w:rsidR="005512D8">
        <w:t xml:space="preserve">através de </w:t>
      </w:r>
      <w:r>
        <w:t>chave</w:t>
      </w:r>
      <w:r w:rsidR="005A6125">
        <w:t>s</w:t>
      </w:r>
      <w:r>
        <w:t xml:space="preserve"> externa</w:t>
      </w:r>
      <w:r w:rsidR="005A6125">
        <w:t>s</w:t>
      </w:r>
      <w:r w:rsidR="00785B88">
        <w:t>. E</w:t>
      </w:r>
      <w:r>
        <w:t xml:space="preserve">sta tabela conta com 4 </w:t>
      </w:r>
      <w:r w:rsidR="00F53FFB">
        <w:t>tipo</w:t>
      </w:r>
      <w:r w:rsidR="00785B88">
        <w:t>s de informação</w:t>
      </w:r>
      <w:r>
        <w:t xml:space="preserve">: </w:t>
      </w:r>
      <w:r w:rsidR="0034429C">
        <w:t>chave primária (identificador)</w:t>
      </w:r>
      <w:r w:rsidR="00785B88">
        <w:t>,</w:t>
      </w:r>
      <w:r w:rsidR="0034429C">
        <w:t xml:space="preserve"> que se estende à tabela de factos presente na coluna </w:t>
      </w:r>
      <w:r w:rsidR="0034429C">
        <w:rPr>
          <w:i/>
        </w:rPr>
        <w:t>local_id</w:t>
      </w:r>
      <w:r w:rsidR="00E16933">
        <w:t xml:space="preserve"> do tipo </w:t>
      </w:r>
      <w:r w:rsidR="00E16933">
        <w:rPr>
          <w:i/>
        </w:rPr>
        <w:t>int</w:t>
      </w:r>
      <w:r w:rsidR="0034429C">
        <w:t xml:space="preserve">, referência à tabela </w:t>
      </w:r>
      <w:r w:rsidR="0034429C">
        <w:rPr>
          <w:i/>
        </w:rPr>
        <w:t>dw_stand</w:t>
      </w:r>
      <w:r w:rsidR="00E16933">
        <w:t xml:space="preserve"> na coluna </w:t>
      </w:r>
      <w:r w:rsidR="00E16933">
        <w:rPr>
          <w:i/>
        </w:rPr>
        <w:t>stand_id</w:t>
      </w:r>
      <w:r w:rsidR="00E16933">
        <w:t xml:space="preserve"> do tipo </w:t>
      </w:r>
      <w:r w:rsidR="00E16933" w:rsidRPr="00E16933">
        <w:rPr>
          <w:i/>
        </w:rPr>
        <w:t>int</w:t>
      </w:r>
      <w:r w:rsidR="004C4485">
        <w:t>, e</w:t>
      </w:r>
      <w:r w:rsidR="00E16933">
        <w:t xml:space="preserve"> </w:t>
      </w:r>
      <w:r w:rsidR="004C4485">
        <w:t xml:space="preserve">informação sobre a freguesia </w:t>
      </w:r>
      <w:r w:rsidR="0063312F">
        <w:t>e concelho desse local</w:t>
      </w:r>
      <w:r w:rsidR="00785B88">
        <w:t>,</w:t>
      </w:r>
      <w:r w:rsidR="0063312F">
        <w:t xml:space="preserve"> </w:t>
      </w:r>
      <w:r w:rsidR="003F155C">
        <w:t>que estão</w:t>
      </w:r>
      <w:r w:rsidR="00367379">
        <w:t xml:space="preserve"> </w:t>
      </w:r>
      <w:r w:rsidR="0063312F">
        <w:t xml:space="preserve">presentes nas colunas </w:t>
      </w:r>
      <w:r w:rsidR="0063312F">
        <w:rPr>
          <w:i/>
        </w:rPr>
        <w:t xml:space="preserve">freguesia </w:t>
      </w:r>
      <w:r w:rsidR="0063312F">
        <w:t xml:space="preserve">e </w:t>
      </w:r>
      <w:r w:rsidR="0063312F">
        <w:rPr>
          <w:i/>
        </w:rPr>
        <w:t>conselho</w:t>
      </w:r>
      <w:r w:rsidR="0063312F">
        <w:t xml:space="preserve">, ambas do tipo </w:t>
      </w:r>
      <w:r w:rsidR="003F155C">
        <w:rPr>
          <w:i/>
        </w:rPr>
        <w:t>text</w:t>
      </w:r>
      <w:r w:rsidR="0063312F">
        <w:t>.</w:t>
      </w:r>
    </w:p>
    <w:p w:rsidR="00E403A9" w:rsidRDefault="00E912E7" w:rsidP="003D7671">
      <w:pPr>
        <w:spacing w:after="0"/>
        <w:ind w:firstLine="720"/>
      </w:pPr>
      <w:r w:rsidRPr="00E912E7">
        <w:t>Por último,</w:t>
      </w:r>
      <w:r>
        <w:t xml:space="preserve"> a tabela</w:t>
      </w:r>
      <w:r>
        <w:rPr>
          <w:b/>
          <w:i/>
        </w:rPr>
        <w:t xml:space="preserve"> </w:t>
      </w:r>
      <w:r w:rsidR="00E1276E">
        <w:rPr>
          <w:b/>
          <w:i/>
        </w:rPr>
        <w:t>dw_stand</w:t>
      </w:r>
      <w:r w:rsidR="00785B88" w:rsidRPr="00785B88">
        <w:t xml:space="preserve"> </w:t>
      </w:r>
      <w:r w:rsidR="00785B88">
        <w:t>é</w:t>
      </w:r>
      <w:r w:rsidR="00E1276E">
        <w:t xml:space="preserve"> </w:t>
      </w:r>
      <w:r>
        <w:t xml:space="preserve">constituída por </w:t>
      </w:r>
      <w:r w:rsidR="00856C54">
        <w:t>2</w:t>
      </w:r>
      <w:r w:rsidR="00E1276E">
        <w:t xml:space="preserve"> colunas e ligada por uma chave externa à tabela </w:t>
      </w:r>
      <w:r w:rsidR="00E1276E">
        <w:rPr>
          <w:i/>
        </w:rPr>
        <w:t>dw_local</w:t>
      </w:r>
      <w:r w:rsidR="00785B88">
        <w:t>.</w:t>
      </w:r>
      <w:r w:rsidR="00E1276E">
        <w:t xml:space="preserve"> A coluna </w:t>
      </w:r>
      <w:r w:rsidR="00E1276E">
        <w:rPr>
          <w:i/>
        </w:rPr>
        <w:t>stand_id</w:t>
      </w:r>
      <w:r w:rsidR="00E1276E">
        <w:t xml:space="preserve"> do tipo </w:t>
      </w:r>
      <w:r w:rsidR="00E1276E">
        <w:rPr>
          <w:i/>
        </w:rPr>
        <w:t>int</w:t>
      </w:r>
      <w:r w:rsidR="00E1276E">
        <w:t xml:space="preserve"> é a chave primária e estende-se à tabela </w:t>
      </w:r>
      <w:r w:rsidR="00E1276E">
        <w:rPr>
          <w:i/>
        </w:rPr>
        <w:t>dw_local</w:t>
      </w:r>
      <w:r w:rsidR="00E1276E">
        <w:t xml:space="preserve">, </w:t>
      </w:r>
      <w:r w:rsidR="00D0612F">
        <w:t xml:space="preserve">e a coluna </w:t>
      </w:r>
      <w:r w:rsidR="00E1276E">
        <w:rPr>
          <w:i/>
        </w:rPr>
        <w:t>nome</w:t>
      </w:r>
      <w:r w:rsidR="00E1276E">
        <w:t xml:space="preserve"> do tipo </w:t>
      </w:r>
      <w:r w:rsidR="005C745B">
        <w:rPr>
          <w:i/>
        </w:rPr>
        <w:t>text</w:t>
      </w:r>
      <w:r w:rsidR="00D0612F">
        <w:t xml:space="preserve"> indica </w:t>
      </w:r>
      <w:r w:rsidR="00E1276E">
        <w:t>o nom</w:t>
      </w:r>
      <w:r w:rsidR="00D0612F">
        <w:t>e da praça de táxis em questão</w:t>
      </w:r>
      <w:r w:rsidR="004B3C6B">
        <w:t>.</w:t>
      </w:r>
    </w:p>
    <w:p w:rsidR="00785B88" w:rsidRDefault="00785B88" w:rsidP="003D7671">
      <w:pPr>
        <w:spacing w:after="0"/>
        <w:ind w:firstLine="720"/>
      </w:pPr>
    </w:p>
    <w:p w:rsidR="00785B88" w:rsidRDefault="00785B88" w:rsidP="003D7671">
      <w:pPr>
        <w:spacing w:after="0"/>
        <w:ind w:firstLine="720"/>
      </w:pPr>
    </w:p>
    <w:p w:rsidR="00785B88" w:rsidRDefault="00785B88" w:rsidP="003D7671">
      <w:pPr>
        <w:spacing w:after="0"/>
        <w:ind w:firstLine="720"/>
      </w:pPr>
    </w:p>
    <w:p w:rsidR="009C289E" w:rsidRDefault="003D1640" w:rsidP="00CB1732">
      <w:pPr>
        <w:pStyle w:val="Ttulo1"/>
        <w:spacing w:before="0"/>
      </w:pPr>
      <w:r>
        <w:lastRenderedPageBreak/>
        <w:t>Manipulação dos dados</w:t>
      </w:r>
    </w:p>
    <w:p w:rsidR="00297B2F" w:rsidRDefault="00297B2F" w:rsidP="003D7671">
      <w:pPr>
        <w:ind w:firstLine="720"/>
      </w:pPr>
      <w:r>
        <w:t>Após termos definido as tabelas e respetivas dimensões</w:t>
      </w:r>
      <w:r w:rsidR="00785B88">
        <w:t>,</w:t>
      </w:r>
      <w:r>
        <w:t xml:space="preserve"> começamos por associar/preencher os valores a/em cada coluna de acordo com o que </w:t>
      </w:r>
      <w:r w:rsidR="008D660D">
        <w:t>foi mencionado acima</w:t>
      </w:r>
      <w:r>
        <w:t>.</w:t>
      </w:r>
    </w:p>
    <w:p w:rsidR="00DA3647" w:rsidRDefault="00251213" w:rsidP="00435D61">
      <w:pPr>
        <w:pStyle w:val="Subttulo"/>
      </w:pPr>
      <w:r>
        <w:t>dw_stand:</w:t>
      </w:r>
    </w:p>
    <w:p w:rsidR="00785B88" w:rsidRDefault="00785B88" w:rsidP="00785B88">
      <w:pPr>
        <w:ind w:firstLine="720"/>
      </w:pPr>
      <w:r>
        <w:rPr>
          <w:noProof/>
          <w:lang w:eastAsia="pt-PT"/>
        </w:rPr>
        <mc:AlternateContent>
          <mc:Choice Requires="wps">
            <w:drawing>
              <wp:anchor distT="0" distB="0" distL="228600" distR="228600" simplePos="0" relativeHeight="251705344" behindDoc="0" locked="0" layoutInCell="1" allowOverlap="1" wp14:anchorId="15F64BF8" wp14:editId="24CD165A">
                <wp:simplePos x="0" y="0"/>
                <wp:positionH relativeFrom="margin">
                  <wp:align>center</wp:align>
                </wp:positionH>
                <wp:positionV relativeFrom="margin">
                  <wp:posOffset>2211070</wp:posOffset>
                </wp:positionV>
                <wp:extent cx="5730240" cy="838200"/>
                <wp:effectExtent l="19050" t="0" r="3810" b="0"/>
                <wp:wrapTopAndBottom/>
                <wp:docPr id="141" name="Caixa de Text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240" cy="838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>
                          <a:outerShdw dist="19050" dir="10800000" algn="r" rotWithShape="0">
                            <a:schemeClr val="accent2"/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5B88" w:rsidRDefault="00785B88" w:rsidP="00785B88">
                            <w:pPr>
                              <w:spacing w:after="0" w:line="276" w:lineRule="auto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</w:pPr>
                            <w:r w:rsidRPr="00AF79C5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>for i in range(0,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AF79C5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>nTuplos[0][0]):</w:t>
                            </w:r>
                          </w:p>
                          <w:p w:rsidR="00785B88" w:rsidRDefault="00785B88" w:rsidP="00785B88">
                            <w:pPr>
                              <w:spacing w:after="0" w:line="276" w:lineRule="auto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ab/>
                            </w:r>
                            <w:r w:rsidRPr="00AF79C5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>cursor.execute("insert into dw_stand (stand_id, nome)</w:t>
                            </w:r>
                          </w:p>
                          <w:p w:rsidR="00785B88" w:rsidRPr="00AF79C5" w:rsidRDefault="00785B88" w:rsidP="00785B88">
                            <w:pPr>
                              <w:spacing w:after="0" w:line="276" w:lineRule="auto"/>
                              <w:ind w:firstLine="0"/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ab/>
                            </w:r>
                            <w:r w:rsidRPr="00AF79C5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</w:rPr>
                              <w:t>values (%s, %s)", (i+1, nomes[i][0]))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137160" rIns="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F64BF8" id="_x0000_t202" coordsize="21600,21600" o:spt="202" path="m,l,21600r21600,l21600,xe">
                <v:stroke joinstyle="miter"/>
                <v:path gradientshapeok="t" o:connecttype="rect"/>
              </v:shapetype>
              <v:shape id="Caixa de Texto 141" o:spid="_x0000_s1027" type="#_x0000_t202" style="position:absolute;left:0;text-align:left;margin-left:0;margin-top:174.1pt;width:451.2pt;height:66pt;z-index:251705344;visibility:visible;mso-wrap-style:square;mso-width-percent:0;mso-height-percent:0;mso-wrap-distance-left:18pt;mso-wrap-distance-top:0;mso-wrap-distance-right:18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" fillcolor="white [3212]" stroked="f" strokeweight=".5pt">
                <v:shadow on="t" color="#438086 [3205]" origin=".5" offset="-1.5pt,0"/>
                <v:textbox inset="18pt,10.8pt,0,10.8pt">
                  <w:txbxContent>
                    <w:p w:rsidR="00785B88" w:rsidRDefault="00785B88" w:rsidP="00785B88">
                      <w:pPr>
                        <w:spacing w:after="0" w:line="276" w:lineRule="auto"/>
                        <w:ind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</w:pPr>
                      <w:r w:rsidRPr="00AF79C5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 xml:space="preserve">for i in </w:t>
                      </w:r>
                      <w:r w:rsidRPr="00AF79C5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>range(0,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AF79C5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>nTuplos</w:t>
                      </w:r>
                      <w:proofErr w:type="spellEnd"/>
                      <w:r w:rsidRPr="00AF79C5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>[0][0]):</w:t>
                      </w:r>
                    </w:p>
                    <w:p w:rsidR="00785B88" w:rsidRDefault="00785B88" w:rsidP="00785B88">
                      <w:pPr>
                        <w:spacing w:after="0" w:line="276" w:lineRule="auto"/>
                        <w:ind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ab/>
                      </w:r>
                      <w:proofErr w:type="spellStart"/>
                      <w:r w:rsidRPr="00AF79C5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>cursor.execute</w:t>
                      </w:r>
                      <w:proofErr w:type="spellEnd"/>
                      <w:r w:rsidRPr="00AF79C5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 xml:space="preserve">("insert into </w:t>
                      </w:r>
                      <w:proofErr w:type="spellStart"/>
                      <w:r w:rsidRPr="00AF79C5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>dw_stand</w:t>
                      </w:r>
                      <w:proofErr w:type="spellEnd"/>
                      <w:r w:rsidRPr="00AF79C5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 xml:space="preserve"> (</w:t>
                      </w:r>
                      <w:proofErr w:type="spellStart"/>
                      <w:r w:rsidRPr="00AF79C5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>stand_id</w:t>
                      </w:r>
                      <w:proofErr w:type="spellEnd"/>
                      <w:r w:rsidRPr="00AF79C5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 xml:space="preserve">, </w:t>
                      </w:r>
                      <w:proofErr w:type="spellStart"/>
                      <w:r w:rsidRPr="00AF79C5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>nome</w:t>
                      </w:r>
                      <w:proofErr w:type="spellEnd"/>
                      <w:r w:rsidRPr="00AF79C5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>)</w:t>
                      </w:r>
                    </w:p>
                    <w:p w:rsidR="00785B88" w:rsidRPr="00AF79C5" w:rsidRDefault="00785B88" w:rsidP="00785B88">
                      <w:pPr>
                        <w:spacing w:after="0" w:line="276" w:lineRule="auto"/>
                        <w:ind w:firstLine="0"/>
                        <w:rPr>
                          <w:color w:val="808080" w:themeColor="background1" w:themeShade="80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ab/>
                      </w:r>
                      <w:proofErr w:type="spellStart"/>
                      <w:r w:rsidRPr="00AF79C5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</w:rPr>
                        <w:t>values</w:t>
                      </w:r>
                      <w:proofErr w:type="spellEnd"/>
                      <w:r w:rsidRPr="00AF79C5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</w:rPr>
                        <w:t xml:space="preserve"> (%s, %s)", (i+1, nomes[i][0]))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06023C">
        <w:t xml:space="preserve">Esta tabela foi praticamente uma exportação da tabela </w:t>
      </w:r>
      <w:r w:rsidR="002178A2">
        <w:t xml:space="preserve">base </w:t>
      </w:r>
      <w:r w:rsidR="0006023C">
        <w:rPr>
          <w:i/>
        </w:rPr>
        <w:t>taxi_stands</w:t>
      </w:r>
      <w:r w:rsidR="0006023C">
        <w:t xml:space="preserve">. Começamos por saber quantas linhas existiam, de seguida obtivemos os nomes </w:t>
      </w:r>
      <w:r w:rsidR="00F81807">
        <w:t>das praças e os seus</w:t>
      </w:r>
      <w:r w:rsidR="0006023C">
        <w:t xml:space="preserve"> </w:t>
      </w:r>
      <w:r w:rsidR="00F81807">
        <w:t>identificadores</w:t>
      </w:r>
      <w:r w:rsidR="0006023C">
        <w:t xml:space="preserve">. Após estas consultas </w:t>
      </w:r>
      <w:r w:rsidR="005E510E">
        <w:t xml:space="preserve">criamos </w:t>
      </w:r>
      <w:r w:rsidR="0006023C">
        <w:t xml:space="preserve">um ciclo </w:t>
      </w:r>
      <w:r w:rsidR="005E510E">
        <w:t xml:space="preserve">onde adicionamos </w:t>
      </w:r>
      <w:r w:rsidR="0006023C">
        <w:t xml:space="preserve">à tabela </w:t>
      </w:r>
      <w:r w:rsidR="005E510E">
        <w:t>essa informação</w:t>
      </w:r>
      <w:r w:rsidR="0006023C">
        <w:t>.</w:t>
      </w:r>
    </w:p>
    <w:p w:rsidR="00B12909" w:rsidRPr="007C2D7A" w:rsidRDefault="009D7061" w:rsidP="009D7061">
      <w:pPr>
        <w:pStyle w:val="Subttulo"/>
      </w:pPr>
      <w:r w:rsidRPr="007C2D7A">
        <w:t>dw_local:</w:t>
      </w:r>
    </w:p>
    <w:p w:rsidR="009D7061" w:rsidRDefault="005B2AFC" w:rsidP="009D7061">
      <w:r w:rsidRPr="005B4174">
        <w:t xml:space="preserve">A tabela </w:t>
      </w:r>
      <w:r w:rsidRPr="005B4174">
        <w:rPr>
          <w:i/>
        </w:rPr>
        <w:t>dw_local</w:t>
      </w:r>
      <w:r w:rsidRPr="005B4174">
        <w:t xml:space="preserve"> foi </w:t>
      </w:r>
      <w:r w:rsidR="002617CA">
        <w:t>uma das</w:t>
      </w:r>
      <w:r w:rsidRPr="005B4174">
        <w:t xml:space="preserve"> tabela</w:t>
      </w:r>
      <w:r w:rsidR="002617CA">
        <w:t>s</w:t>
      </w:r>
      <w:r w:rsidRPr="005B4174">
        <w:t xml:space="preserve"> mais complexa</w:t>
      </w:r>
      <w:r w:rsidR="002617CA">
        <w:t>s</w:t>
      </w:r>
      <w:r w:rsidRPr="005B4174">
        <w:t xml:space="preserve"> para </w:t>
      </w:r>
      <w:r w:rsidR="005B4174">
        <w:t>construi</w:t>
      </w:r>
      <w:r w:rsidRPr="005B4174">
        <w:t>r</w:t>
      </w:r>
      <w:r w:rsidR="006D78C7">
        <w:t xml:space="preserve">, uma vez que </w:t>
      </w:r>
      <w:r w:rsidR="004F3B39">
        <w:t xml:space="preserve">envolvia encontrar </w:t>
      </w:r>
      <w:r w:rsidR="00AF2CA8">
        <w:t>a freguesia e o con</w:t>
      </w:r>
      <w:r w:rsidR="00860609">
        <w:t xml:space="preserve">selho de cada uma das praças. </w:t>
      </w:r>
      <w:r w:rsidR="00785B88">
        <w:t>O</w:t>
      </w:r>
      <w:r w:rsidR="00AF2CA8">
        <w:t xml:space="preserve"> tipo de dados </w:t>
      </w:r>
      <w:r w:rsidR="00A80D9C">
        <w:t xml:space="preserve">em </w:t>
      </w:r>
      <w:r w:rsidR="00AF2CA8">
        <w:t xml:space="preserve">que estas informações </w:t>
      </w:r>
      <w:r w:rsidR="00785B88">
        <w:t xml:space="preserve">estavam, </w:t>
      </w:r>
      <w:r w:rsidR="00AF2CA8">
        <w:t xml:space="preserve">localização espacial </w:t>
      </w:r>
      <w:r w:rsidR="00785B88">
        <w:t>das freguesias e concelhos e</w:t>
      </w:r>
      <w:r w:rsidR="00AF2CA8">
        <w:t xml:space="preserve">m </w:t>
      </w:r>
      <w:r w:rsidR="00AF2CA8">
        <w:rPr>
          <w:i/>
        </w:rPr>
        <w:t>geometry(Mul</w:t>
      </w:r>
      <w:r w:rsidR="008C079D">
        <w:rPr>
          <w:i/>
        </w:rPr>
        <w:t>tiPolygon, 4326)</w:t>
      </w:r>
      <w:r w:rsidR="008C079D">
        <w:t xml:space="preserve"> e localização espacial das praças em </w:t>
      </w:r>
      <w:r w:rsidR="008C079D">
        <w:rPr>
          <w:i/>
        </w:rPr>
        <w:t>geometry</w:t>
      </w:r>
      <w:r w:rsidR="00785B88">
        <w:rPr>
          <w:i/>
        </w:rPr>
        <w:t xml:space="preserve">, </w:t>
      </w:r>
      <w:r w:rsidR="00785B88">
        <w:t>revelou-se um problema inicial,</w:t>
      </w:r>
      <w:r w:rsidR="008C079D">
        <w:t>.</w:t>
      </w:r>
    </w:p>
    <w:p w:rsidR="008C079D" w:rsidRDefault="008C079D" w:rsidP="009D7061">
      <w:r>
        <w:t>O objetivo era verificar em que freguesias as praças estavam contidas, e após algumas investidas, encontr</w:t>
      </w:r>
      <w:r w:rsidR="00785B88">
        <w:t>á</w:t>
      </w:r>
      <w:r>
        <w:t xml:space="preserve">mos a função ideal para resolver o nosso problema: </w:t>
      </w:r>
      <w:r w:rsidRPr="008C079D">
        <w:rPr>
          <w:b/>
        </w:rPr>
        <w:t>ST</w:t>
      </w:r>
      <w:r>
        <w:rPr>
          <w:b/>
        </w:rPr>
        <w:t>_Within</w:t>
      </w:r>
      <w:r>
        <w:t xml:space="preserve"> que retorna </w:t>
      </w:r>
      <w:r w:rsidRPr="00785B88">
        <w:rPr>
          <w:b/>
          <w:i/>
        </w:rPr>
        <w:t>true</w:t>
      </w:r>
      <w:r>
        <w:t xml:space="preserve"> se um </w:t>
      </w:r>
      <w:r>
        <w:rPr>
          <w:i/>
        </w:rPr>
        <w:t>geometry A</w:t>
      </w:r>
      <w:r>
        <w:t xml:space="preserve"> (</w:t>
      </w:r>
      <w:r w:rsidRPr="00F34CC8">
        <w:rPr>
          <w:i/>
        </w:rPr>
        <w:t>táxi_</w:t>
      </w:r>
      <w:r>
        <w:t>stands.</w:t>
      </w:r>
      <w:r>
        <w:rPr>
          <w:i/>
        </w:rPr>
        <w:t>location</w:t>
      </w:r>
      <w:r>
        <w:t xml:space="preserve">) estiver completamente dentro de uma </w:t>
      </w:r>
      <w:r>
        <w:rPr>
          <w:i/>
        </w:rPr>
        <w:t>geometry B</w:t>
      </w:r>
      <w:r>
        <w:t xml:space="preserve"> (</w:t>
      </w:r>
      <w:r w:rsidR="005A2D40" w:rsidRPr="005A2D40">
        <w:rPr>
          <w:i/>
        </w:rPr>
        <w:t>cont_freg_v5</w:t>
      </w:r>
      <w:r w:rsidR="005A2D40">
        <w:rPr>
          <w:i/>
        </w:rPr>
        <w:t>.geom</w:t>
      </w:r>
      <w:r>
        <w:t>).</w:t>
      </w:r>
    </w:p>
    <w:p w:rsidR="001A62F2" w:rsidRPr="004B1E85" w:rsidRDefault="00785B88" w:rsidP="004B1E85">
      <w:r>
        <w:rPr>
          <w:noProof/>
          <w:lang w:eastAsia="pt-PT"/>
        </w:rPr>
        <mc:AlternateContent>
          <mc:Choice Requires="wps">
            <w:drawing>
              <wp:anchor distT="0" distB="0" distL="228600" distR="228600" simplePos="0" relativeHeight="251681792" behindDoc="0" locked="0" layoutInCell="1" allowOverlap="1" wp14:anchorId="46226B84" wp14:editId="31838657">
                <wp:simplePos x="0" y="0"/>
                <wp:positionH relativeFrom="margin">
                  <wp:align>center</wp:align>
                </wp:positionH>
                <wp:positionV relativeFrom="margin">
                  <wp:posOffset>5709285</wp:posOffset>
                </wp:positionV>
                <wp:extent cx="5768340" cy="822960"/>
                <wp:effectExtent l="19050" t="0" r="3810" b="0"/>
                <wp:wrapTopAndBottom/>
                <wp:docPr id="28" name="Caixa de Text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8340" cy="822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>
                          <a:outerShdw dist="19050" dir="10800000" algn="r" rotWithShape="0">
                            <a:schemeClr val="accent2"/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B54" w:rsidRDefault="002F506C" w:rsidP="00146F91">
                            <w:pPr>
                              <w:spacing w:after="0" w:line="276" w:lineRule="auto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</w:pPr>
                            <w:r w:rsidRPr="002F506C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>cursor.execute</w:t>
                            </w:r>
                            <w:r w:rsidR="00070426" w:rsidRPr="007024E2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 xml:space="preserve">("select freguesia from cont_freg_v5 </w:t>
                            </w:r>
                          </w:p>
                          <w:p w:rsidR="00F62B54" w:rsidRDefault="00070426" w:rsidP="00146F91">
                            <w:pPr>
                              <w:spacing w:after="0" w:line="276" w:lineRule="auto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</w:pPr>
                            <w:r w:rsidRPr="007024E2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 xml:space="preserve">where st_within(%s, st_astext(geom)) </w:t>
                            </w:r>
                          </w:p>
                          <w:p w:rsidR="00070426" w:rsidRPr="007024E2" w:rsidRDefault="00070426" w:rsidP="00146F91">
                            <w:pPr>
                              <w:spacing w:after="0" w:line="276" w:lineRule="auto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</w:pPr>
                            <w:r w:rsidRPr="007024E2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>and distrito like 'PORTO'", (location[i][0],)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137160" rIns="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26B84" id="_x0000_s1028" type="#_x0000_t202" style="position:absolute;left:0;text-align:left;margin-left:0;margin-top:449.55pt;width:454.2pt;height:64.8pt;z-index:251681792;visibility:visible;mso-wrap-style:square;mso-width-percent:0;mso-height-percent:0;mso-wrap-distance-left:18pt;mso-wrap-distance-top:0;mso-wrap-distance-right:18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" fillcolor="white [3212]" stroked="f" strokeweight=".5pt">
                <v:shadow on="t" color="#438086 [3205]" origin=".5" offset="-1.5pt,0"/>
                <v:textbox inset="18pt,10.8pt,0,10.8pt">
                  <w:txbxContent>
                    <w:p w:rsidR="00F62B54" w:rsidRDefault="002F506C" w:rsidP="00146F91">
                      <w:pPr>
                        <w:spacing w:after="0" w:line="276" w:lineRule="auto"/>
                        <w:ind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</w:pPr>
                      <w:proofErr w:type="spellStart"/>
                      <w:r w:rsidRPr="002F506C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>cursor.execute</w:t>
                      </w:r>
                      <w:proofErr w:type="spellEnd"/>
                      <w:r w:rsidR="00070426" w:rsidRPr="007024E2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 xml:space="preserve">("select </w:t>
                      </w:r>
                      <w:proofErr w:type="spellStart"/>
                      <w:r w:rsidR="00070426" w:rsidRPr="007024E2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>freguesia</w:t>
                      </w:r>
                      <w:proofErr w:type="spellEnd"/>
                      <w:r w:rsidR="00070426" w:rsidRPr="007024E2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 xml:space="preserve"> from cont_freg_v5 </w:t>
                      </w:r>
                    </w:p>
                    <w:p w:rsidR="00F62B54" w:rsidRDefault="00070426" w:rsidP="00146F91">
                      <w:pPr>
                        <w:spacing w:after="0" w:line="276" w:lineRule="auto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</w:pPr>
                      <w:r w:rsidRPr="007024E2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 xml:space="preserve">where </w:t>
                      </w:r>
                      <w:proofErr w:type="spellStart"/>
                      <w:r w:rsidRPr="007024E2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>st_within</w:t>
                      </w:r>
                      <w:proofErr w:type="spellEnd"/>
                      <w:r w:rsidRPr="007024E2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 xml:space="preserve">(%s, </w:t>
                      </w:r>
                      <w:proofErr w:type="spellStart"/>
                      <w:r w:rsidRPr="007024E2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>st_astext</w:t>
                      </w:r>
                      <w:proofErr w:type="spellEnd"/>
                      <w:r w:rsidRPr="007024E2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>(</w:t>
                      </w:r>
                      <w:proofErr w:type="spellStart"/>
                      <w:r w:rsidRPr="007024E2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>geom</w:t>
                      </w:r>
                      <w:proofErr w:type="spellEnd"/>
                      <w:r w:rsidRPr="007024E2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 xml:space="preserve">)) </w:t>
                      </w:r>
                    </w:p>
                    <w:p w:rsidR="00070426" w:rsidRPr="007024E2" w:rsidRDefault="00070426" w:rsidP="00146F91">
                      <w:pPr>
                        <w:spacing w:after="0" w:line="276" w:lineRule="auto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</w:pPr>
                      <w:r w:rsidRPr="007024E2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 xml:space="preserve">and </w:t>
                      </w:r>
                      <w:proofErr w:type="spellStart"/>
                      <w:r w:rsidRPr="007024E2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>distrito</w:t>
                      </w:r>
                      <w:proofErr w:type="spellEnd"/>
                      <w:r w:rsidRPr="007024E2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 xml:space="preserve"> like 'PORTO'", (location[i][0],)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8F37F8">
        <w:t>Os resultados são obtidos iterativamente e inseridos após cada obtenção.</w:t>
      </w:r>
    </w:p>
    <w:p w:rsidR="00581C2F" w:rsidRPr="005B3927" w:rsidRDefault="00581C2F" w:rsidP="00581C2F">
      <w:pPr>
        <w:pStyle w:val="Subttulo"/>
      </w:pPr>
      <w:r w:rsidRPr="005B3927">
        <w:t>dw_tempo:</w:t>
      </w:r>
    </w:p>
    <w:p w:rsidR="008A609E" w:rsidRDefault="00785B88" w:rsidP="0090527A">
      <w:r>
        <w:rPr>
          <w:noProof/>
          <w:lang w:eastAsia="pt-PT"/>
        </w:rPr>
        <mc:AlternateContent>
          <mc:Choice Requires="wps">
            <w:drawing>
              <wp:anchor distT="0" distB="0" distL="228600" distR="228600" simplePos="0" relativeHeight="251679744" behindDoc="0" locked="0" layoutInCell="1" allowOverlap="1" wp14:anchorId="7C9624E3" wp14:editId="27121E5D">
                <wp:simplePos x="0" y="0"/>
                <wp:positionH relativeFrom="margin">
                  <wp:align>center</wp:align>
                </wp:positionH>
                <wp:positionV relativeFrom="margin">
                  <wp:posOffset>8140065</wp:posOffset>
                </wp:positionV>
                <wp:extent cx="5737860" cy="838200"/>
                <wp:effectExtent l="19050" t="0" r="0" b="0"/>
                <wp:wrapTopAndBottom/>
                <wp:docPr id="25" name="Caixa de Text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7860" cy="838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>
                          <a:outerShdw dist="19050" dir="10800000" algn="r" rotWithShape="0">
                            <a:schemeClr val="accent2"/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09E" w:rsidRDefault="008A609E" w:rsidP="00146F91">
                            <w:pPr>
                              <w:spacing w:after="0" w:line="276" w:lineRule="auto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</w:pPr>
                            <w:r w:rsidRPr="00A039BF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>select TIMESTAMP 'epoch' + initial_ts * INTERVAL '1 second',</w:t>
                            </w:r>
                          </w:p>
                          <w:p w:rsidR="008A609E" w:rsidRDefault="008A609E" w:rsidP="00146F91">
                            <w:pPr>
                              <w:spacing w:after="0" w:line="276" w:lineRule="auto"/>
                              <w:ind w:left="709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</w:pPr>
                            <w:r w:rsidRPr="00A039BF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 xml:space="preserve">TIMESTAMP 'epoch' + final_ts * INTERVAL '1 second' </w:t>
                            </w:r>
                          </w:p>
                          <w:p w:rsidR="008A609E" w:rsidRPr="00A039BF" w:rsidRDefault="008A609E" w:rsidP="00146F91">
                            <w:pPr>
                              <w:spacing w:after="0" w:line="276" w:lineRule="auto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</w:pPr>
                            <w:r w:rsidRPr="00A039BF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>from taxi_services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137160" rIns="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624E3" id="_x0000_s1029" type="#_x0000_t202" style="position:absolute;left:0;text-align:left;margin-left:0;margin-top:640.95pt;width:451.8pt;height:66pt;z-index:251679744;visibility:visible;mso-wrap-style:square;mso-width-percent:0;mso-height-percent:0;mso-wrap-distance-left:18pt;mso-wrap-distance-top:0;mso-wrap-distance-right:18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" fillcolor="white [3212]" stroked="f" strokeweight=".5pt">
                <v:shadow on="t" color="#438086 [3205]" origin=".5" offset="-1.5pt,0"/>
                <v:textbox inset="18pt,10.8pt,0,10.8pt">
                  <w:txbxContent>
                    <w:p w:rsidR="008A609E" w:rsidRDefault="008A609E" w:rsidP="00146F91">
                      <w:pPr>
                        <w:spacing w:after="0" w:line="276" w:lineRule="auto"/>
                        <w:ind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</w:pPr>
                      <w:r w:rsidRPr="00A039BF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 xml:space="preserve">select TIMESTAMP 'epoch' + </w:t>
                      </w:r>
                      <w:proofErr w:type="spellStart"/>
                      <w:r w:rsidRPr="00A039BF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>initial_ts</w:t>
                      </w:r>
                      <w:proofErr w:type="spellEnd"/>
                      <w:r w:rsidRPr="00A039BF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 xml:space="preserve"> * INTERVAL '1 second',</w:t>
                      </w:r>
                    </w:p>
                    <w:p w:rsidR="008A609E" w:rsidRDefault="008A609E" w:rsidP="00146F91">
                      <w:pPr>
                        <w:spacing w:after="0" w:line="276" w:lineRule="auto"/>
                        <w:ind w:left="709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</w:pPr>
                      <w:r w:rsidRPr="00A039BF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 xml:space="preserve">TIMESTAMP 'epoch' + </w:t>
                      </w:r>
                      <w:proofErr w:type="spellStart"/>
                      <w:r w:rsidRPr="00A039BF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>final_ts</w:t>
                      </w:r>
                      <w:proofErr w:type="spellEnd"/>
                      <w:r w:rsidRPr="00A039BF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 xml:space="preserve"> * INTERVAL '1 second' </w:t>
                      </w:r>
                    </w:p>
                    <w:p w:rsidR="008A609E" w:rsidRPr="00A039BF" w:rsidRDefault="008A609E" w:rsidP="00146F91">
                      <w:pPr>
                        <w:spacing w:after="0" w:line="276" w:lineRule="auto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</w:pPr>
                      <w:r w:rsidRPr="00A039BF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 xml:space="preserve">from </w:t>
                      </w:r>
                      <w:proofErr w:type="spellStart"/>
                      <w:r w:rsidRPr="00A039BF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>taxi_services</w:t>
                      </w:r>
                      <w:proofErr w:type="spellEnd"/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D775F4">
        <w:t>Aqui</w:t>
      </w:r>
      <w:r w:rsidR="005B3927">
        <w:t xml:space="preserve"> apenas </w:t>
      </w:r>
      <w:r w:rsidR="000D3D0E">
        <w:t xml:space="preserve">tivemos de consultar </w:t>
      </w:r>
      <w:r w:rsidR="005B3927">
        <w:t xml:space="preserve">o </w:t>
      </w:r>
      <w:r w:rsidR="005B3927">
        <w:rPr>
          <w:i/>
        </w:rPr>
        <w:t>initial_ts</w:t>
      </w:r>
      <w:r w:rsidR="005B3927">
        <w:t xml:space="preserve"> e o </w:t>
      </w:r>
      <w:r w:rsidR="005B3927">
        <w:rPr>
          <w:i/>
        </w:rPr>
        <w:t xml:space="preserve">final_ts </w:t>
      </w:r>
      <w:r w:rsidR="005B3927">
        <w:t xml:space="preserve">da tabela </w:t>
      </w:r>
      <w:r w:rsidR="005B3927">
        <w:rPr>
          <w:i/>
        </w:rPr>
        <w:t>taxi_services</w:t>
      </w:r>
      <w:r w:rsidR="005B3927">
        <w:t xml:space="preserve"> e associar a cada tempo um </w:t>
      </w:r>
      <w:r w:rsidR="00231510">
        <w:t>identificador</w:t>
      </w:r>
      <w:r w:rsidR="005B3927">
        <w:t xml:space="preserve">. </w:t>
      </w:r>
      <w:r w:rsidR="00181490">
        <w:t xml:space="preserve">Tivemos de realizar </w:t>
      </w:r>
      <w:r w:rsidR="001656F1">
        <w:t xml:space="preserve">ainda </w:t>
      </w:r>
      <w:r w:rsidR="00994B57">
        <w:t>conversões especiais</w:t>
      </w:r>
      <w:r w:rsidR="00181490">
        <w:t xml:space="preserve"> desses valores, pois </w:t>
      </w:r>
      <w:r w:rsidR="00723C10">
        <w:t xml:space="preserve">estão no formato </w:t>
      </w:r>
      <w:r w:rsidR="005B3927">
        <w:t>UNIX TIME</w:t>
      </w:r>
      <w:r w:rsidR="00FA664D">
        <w:t xml:space="preserve"> na</w:t>
      </w:r>
      <w:r>
        <w:t>s</w:t>
      </w:r>
      <w:r w:rsidR="00FA664D">
        <w:t xml:space="preserve"> tabelas base</w:t>
      </w:r>
      <w:r>
        <w:t>. F</w:t>
      </w:r>
      <w:r w:rsidR="005B3927">
        <w:t xml:space="preserve">izemos </w:t>
      </w:r>
      <w:r w:rsidR="000B2013">
        <w:t xml:space="preserve">então </w:t>
      </w:r>
      <w:r w:rsidR="005B3927">
        <w:t xml:space="preserve">consultas </w:t>
      </w:r>
      <w:r w:rsidR="000B2013">
        <w:t xml:space="preserve">usando </w:t>
      </w:r>
      <w:r w:rsidR="005B3927" w:rsidRPr="00785B88">
        <w:rPr>
          <w:i/>
        </w:rPr>
        <w:t>TIMESTAMP</w:t>
      </w:r>
      <w:r w:rsidR="005B3927">
        <w:t xml:space="preserve"> </w:t>
      </w:r>
      <w:r w:rsidR="005936D3">
        <w:t xml:space="preserve">e </w:t>
      </w:r>
      <w:r w:rsidR="005936D3" w:rsidRPr="00785B88">
        <w:rPr>
          <w:i/>
        </w:rPr>
        <w:t>TIME</w:t>
      </w:r>
      <w:r>
        <w:t>,</w:t>
      </w:r>
      <w:r w:rsidR="005936D3">
        <w:t xml:space="preserve"> </w:t>
      </w:r>
      <w:r>
        <w:t xml:space="preserve">o </w:t>
      </w:r>
      <w:r w:rsidR="005B3927">
        <w:t>que nos pe</w:t>
      </w:r>
      <w:r>
        <w:t>rmitiu</w:t>
      </w:r>
      <w:r w:rsidR="005B3927">
        <w:t xml:space="preserve"> converter </w:t>
      </w:r>
      <w:r w:rsidR="000B2013">
        <w:t>esses valores para o formato pretendido</w:t>
      </w:r>
      <w:r w:rsidR="005936D3">
        <w:t xml:space="preserve">. </w:t>
      </w:r>
      <w:r>
        <w:t>A</w:t>
      </w:r>
      <w:r w:rsidR="005B3927">
        <w:t xml:space="preserve"> </w:t>
      </w:r>
      <w:r w:rsidR="005B3927" w:rsidRPr="00F96246">
        <w:rPr>
          <w:i/>
        </w:rPr>
        <w:t>query</w:t>
      </w:r>
      <w:r w:rsidR="005B3927">
        <w:t xml:space="preserve"> </w:t>
      </w:r>
      <w:r w:rsidR="005936D3">
        <w:t>seguinte</w:t>
      </w:r>
      <w:r>
        <w:t xml:space="preserve"> representa um exemplo</w:t>
      </w:r>
      <w:r w:rsidR="005B3927">
        <w:t>:</w:t>
      </w:r>
    </w:p>
    <w:p w:rsidR="00747223" w:rsidRDefault="00421095" w:rsidP="002A33EB">
      <w:pPr>
        <w:spacing w:before="240"/>
      </w:pPr>
      <w:r>
        <w:lastRenderedPageBreak/>
        <w:t>O resultado obtido em determinada linha foi: “</w:t>
      </w:r>
      <w:r w:rsidRPr="00D67386">
        <w:rPr>
          <w:rFonts w:ascii="Arial" w:eastAsia="Arial" w:hAnsi="Arial" w:cs="Arial"/>
          <w:i/>
          <w:color w:val="434343"/>
          <w:szCs w:val="22"/>
          <w:lang w:eastAsia="pt-PT"/>
        </w:rPr>
        <w:t>2015-01-01 00:00:09 | 2015-01-01 00:08:0</w:t>
      </w:r>
      <w:r>
        <w:rPr>
          <w:i/>
          <w:color w:val="434343"/>
        </w:rPr>
        <w:t>1</w:t>
      </w:r>
      <w:r>
        <w:t>”</w:t>
      </w:r>
      <w:r w:rsidR="005A4147">
        <w:t>.</w:t>
      </w:r>
      <w:r w:rsidR="002A33EB">
        <w:t xml:space="preserve"> </w:t>
      </w:r>
      <w:r w:rsidR="00E54405">
        <w:t xml:space="preserve">Usando as conversões necessárias </w:t>
      </w:r>
      <w:r w:rsidR="00747223">
        <w:t xml:space="preserve">apenas </w:t>
      </w:r>
      <w:r w:rsidR="001C0930">
        <w:t xml:space="preserve">“recolhemos” o mês, dia e </w:t>
      </w:r>
      <w:r w:rsidR="00747223">
        <w:t>hora</w:t>
      </w:r>
      <w:r w:rsidR="00A739CC">
        <w:t xml:space="preserve"> (</w:t>
      </w:r>
      <w:r w:rsidR="00434E81">
        <w:t xml:space="preserve">formato </w:t>
      </w:r>
      <w:r w:rsidR="00434E81">
        <w:rPr>
          <w:i/>
        </w:rPr>
        <w:t>h:m:s</w:t>
      </w:r>
      <w:r w:rsidR="00A739CC">
        <w:t>)</w:t>
      </w:r>
      <w:r w:rsidR="00785B88">
        <w:t>,</w:t>
      </w:r>
      <w:r w:rsidR="00747223">
        <w:t xml:space="preserve"> referentes ao tempo de início e de fim</w:t>
      </w:r>
      <w:r w:rsidR="00AC39A4">
        <w:t xml:space="preserve"> do serviço</w:t>
      </w:r>
      <w:r w:rsidR="00747223">
        <w:t xml:space="preserve">, </w:t>
      </w:r>
      <w:r w:rsidR="003A1F1E">
        <w:t xml:space="preserve">e </w:t>
      </w:r>
      <w:r w:rsidR="00747223">
        <w:t>associ</w:t>
      </w:r>
      <w:r w:rsidR="00785B88">
        <w:t>á</w:t>
      </w:r>
      <w:r w:rsidR="00747223">
        <w:t xml:space="preserve">mos os valores aos </w:t>
      </w:r>
      <w:r w:rsidR="004C21DA">
        <w:t xml:space="preserve">respetivos </w:t>
      </w:r>
      <w:r w:rsidR="00747223">
        <w:t>campos</w:t>
      </w:r>
      <w:r w:rsidR="004C21DA">
        <w:t xml:space="preserve"> (colunas)</w:t>
      </w:r>
      <w:r w:rsidR="00747223">
        <w:t>.</w:t>
      </w:r>
    </w:p>
    <w:p w:rsidR="00584D71" w:rsidRDefault="00535010" w:rsidP="00535010">
      <w:pPr>
        <w:pStyle w:val="Subttulo"/>
      </w:pPr>
      <w:r>
        <w:t>dw_taxi:</w:t>
      </w:r>
    </w:p>
    <w:p w:rsidR="0038705D" w:rsidRPr="00CE06D3" w:rsidRDefault="007118D1" w:rsidP="00F52B04">
      <w:pPr>
        <w:spacing w:after="0"/>
      </w:pPr>
      <w:r>
        <w:rPr>
          <w:noProof/>
          <w:lang w:eastAsia="pt-PT"/>
        </w:rPr>
        <mc:AlternateContent>
          <mc:Choice Requires="wps">
            <w:drawing>
              <wp:anchor distT="0" distB="0" distL="228600" distR="228600" simplePos="0" relativeHeight="251675648" behindDoc="0" locked="0" layoutInCell="1" allowOverlap="1" wp14:anchorId="6DACAADF" wp14:editId="1424153D">
                <wp:simplePos x="0" y="0"/>
                <wp:positionH relativeFrom="margin">
                  <wp:align>center</wp:align>
                </wp:positionH>
                <wp:positionV relativeFrom="margin">
                  <wp:posOffset>1664335</wp:posOffset>
                </wp:positionV>
                <wp:extent cx="5725795" cy="449580"/>
                <wp:effectExtent l="19050" t="0" r="8255" b="7620"/>
                <wp:wrapTopAndBottom/>
                <wp:docPr id="26" name="Caixa de Text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5795" cy="449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>
                          <a:outerShdw dist="19050" dir="10800000" algn="r" rotWithShape="0">
                            <a:schemeClr val="accent2"/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D2D" w:rsidRPr="00615EBC" w:rsidRDefault="00615EBC" w:rsidP="00BD2616">
                            <w:pPr>
                              <w:spacing w:after="0"/>
                              <w:ind w:firstLine="0"/>
                              <w:jc w:val="left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</w:pPr>
                            <w:r w:rsidRPr="00615EBC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>select distinct taxi_id from taxi_services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137160" rIns="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CAADF" id="_x0000_s1030" type="#_x0000_t202" style="position:absolute;left:0;text-align:left;margin-left:0;margin-top:131.05pt;width:450.85pt;height:35.4pt;z-index:251675648;visibility:visible;mso-wrap-style:square;mso-width-percent:0;mso-height-percent:0;mso-wrap-distance-left:18pt;mso-wrap-distance-top:0;mso-wrap-distance-right:18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" fillcolor="white [3212]" stroked="f" strokeweight=".5pt">
                <v:shadow on="t" color="#438086 [3205]" origin=".5" offset="-1.5pt,0"/>
                <v:textbox inset="18pt,10.8pt,0,10.8pt">
                  <w:txbxContent>
                    <w:p w:rsidR="00846D2D" w:rsidRPr="00615EBC" w:rsidRDefault="00615EBC" w:rsidP="00BD2616">
                      <w:pPr>
                        <w:spacing w:after="0"/>
                        <w:ind w:firstLine="0"/>
                        <w:jc w:val="left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</w:pPr>
                      <w:r w:rsidRPr="00615EBC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 xml:space="preserve">select distinct </w:t>
                      </w:r>
                      <w:proofErr w:type="spellStart"/>
                      <w:r w:rsidRPr="00615EBC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>taxi_id</w:t>
                      </w:r>
                      <w:proofErr w:type="spellEnd"/>
                      <w:r w:rsidRPr="00615EBC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 xml:space="preserve"> from </w:t>
                      </w:r>
                      <w:proofErr w:type="spellStart"/>
                      <w:r w:rsidRPr="00615EBC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>taxi_services</w:t>
                      </w:r>
                      <w:proofErr w:type="spellEnd"/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4F018F">
        <w:t xml:space="preserve">Para esta tabela </w:t>
      </w:r>
      <w:r w:rsidR="000617D0">
        <w:t xml:space="preserve">apenas obtemos os diferentes números de licença dos táxis e guardamos </w:t>
      </w:r>
      <w:r w:rsidR="00B575B8">
        <w:t>essa informação na coluna (</w:t>
      </w:r>
      <w:r w:rsidR="00B575B8">
        <w:rPr>
          <w:i/>
        </w:rPr>
        <w:t>nLicenca</w:t>
      </w:r>
      <w:r w:rsidR="00B575B8">
        <w:t>)</w:t>
      </w:r>
      <w:r w:rsidR="00615EBC">
        <w:t>.</w:t>
      </w:r>
    </w:p>
    <w:p w:rsidR="00D55C3A" w:rsidRDefault="003B2D65" w:rsidP="003B2D65">
      <w:pPr>
        <w:pStyle w:val="Subttulo"/>
      </w:pPr>
      <w:r>
        <w:t>dw_taxi_services:</w:t>
      </w:r>
    </w:p>
    <w:p w:rsidR="003B2D65" w:rsidRDefault="0099797A" w:rsidP="003B2D65">
      <w:r>
        <w:t>Nesta tabela a maior parte das colunas s</w:t>
      </w:r>
      <w:r w:rsidR="00087EB0">
        <w:t xml:space="preserve">ão identificadores externos, e para a preenchermos de forma concisa e correta </w:t>
      </w:r>
      <w:r w:rsidR="001E285A">
        <w:t xml:space="preserve">tivemos de realizar </w:t>
      </w:r>
      <w:r w:rsidR="00F710BB">
        <w:t xml:space="preserve">uma </w:t>
      </w:r>
      <w:r w:rsidR="00F710BB" w:rsidRPr="00356FBF">
        <w:rPr>
          <w:i/>
        </w:rPr>
        <w:t>query</w:t>
      </w:r>
      <w:r w:rsidR="001E285A">
        <w:t xml:space="preserve"> </w:t>
      </w:r>
      <w:r w:rsidR="00BD556F">
        <w:t>que referencias</w:t>
      </w:r>
      <w:r w:rsidR="00F710BB">
        <w:t>se todas</w:t>
      </w:r>
      <w:r w:rsidR="002C0F1F">
        <w:t xml:space="preserve"> as tabelas </w:t>
      </w:r>
      <w:r w:rsidR="00F710BB">
        <w:t xml:space="preserve">de dimensão </w:t>
      </w:r>
      <w:r w:rsidR="002C0F1F">
        <w:t>envolvidas</w:t>
      </w:r>
      <w:r w:rsidR="00785B88">
        <w:t>,</w:t>
      </w:r>
      <w:r w:rsidR="002C0F1F">
        <w:t xml:space="preserve"> de forma a </w:t>
      </w:r>
      <w:r w:rsidR="0079292B">
        <w:t xml:space="preserve">realizar o </w:t>
      </w:r>
      <w:r w:rsidR="0079292B" w:rsidRPr="0079292B">
        <w:rPr>
          <w:i/>
        </w:rPr>
        <w:t>match</w:t>
      </w:r>
      <w:r w:rsidR="0079292B">
        <w:rPr>
          <w:i/>
        </w:rPr>
        <w:t xml:space="preserve">ing </w:t>
      </w:r>
      <w:r w:rsidR="0079292B">
        <w:t>correto</w:t>
      </w:r>
      <w:r w:rsidR="002C0F1F">
        <w:t>.</w:t>
      </w:r>
      <w:r w:rsidR="00BE4151">
        <w:t xml:space="preserve"> </w:t>
      </w:r>
    </w:p>
    <w:p w:rsidR="006513FB" w:rsidRDefault="00487B2F" w:rsidP="00D13D6D">
      <w:r>
        <w:t xml:space="preserve">Esta tabela é a tabela principal que representa os dados para todos os serviços existentes na tabela </w:t>
      </w:r>
      <w:r w:rsidR="00D82617">
        <w:rPr>
          <w:i/>
        </w:rPr>
        <w:t>ta</w:t>
      </w:r>
      <w:r>
        <w:rPr>
          <w:i/>
        </w:rPr>
        <w:t>xi_services</w:t>
      </w:r>
      <w:r w:rsidR="00E83767">
        <w:t>. P</w:t>
      </w:r>
      <w:r w:rsidR="004C400D">
        <w:t xml:space="preserve">ara </w:t>
      </w:r>
      <w:r w:rsidR="00E83767">
        <w:t>recebermos</w:t>
      </w:r>
      <w:r w:rsidR="004C400D">
        <w:t xml:space="preserve"> todos os dados</w:t>
      </w:r>
      <w:r w:rsidR="00E83767">
        <w:t>,</w:t>
      </w:r>
      <w:r w:rsidR="004C400D">
        <w:t xml:space="preserve"> precis</w:t>
      </w:r>
      <w:r w:rsidR="00E83767">
        <w:t>á</w:t>
      </w:r>
      <w:r w:rsidR="004C400D">
        <w:t>mos</w:t>
      </w:r>
      <w:r w:rsidR="00E83767">
        <w:t xml:space="preserve"> de</w:t>
      </w:r>
      <w:r w:rsidR="004C400D">
        <w:t xml:space="preserve"> juntar as tabelas </w:t>
      </w:r>
      <w:r w:rsidR="004C400D">
        <w:rPr>
          <w:i/>
        </w:rPr>
        <w:t>taxi_services</w:t>
      </w:r>
      <w:r w:rsidR="004C400D">
        <w:t xml:space="preserve">, </w:t>
      </w:r>
      <w:r w:rsidR="004C400D">
        <w:rPr>
          <w:i/>
        </w:rPr>
        <w:t>dw_taxi</w:t>
      </w:r>
      <w:r w:rsidR="004C400D">
        <w:t xml:space="preserve"> e </w:t>
      </w:r>
      <w:r w:rsidR="004C400D">
        <w:rPr>
          <w:i/>
        </w:rPr>
        <w:t>dw_tempo</w:t>
      </w:r>
      <w:r w:rsidR="009C6201">
        <w:t>, para obter os indentificadores correspondentes das tabelas de dimensão a cada serviço</w:t>
      </w:r>
      <w:r w:rsidR="00E83767">
        <w:t xml:space="preserve"> </w:t>
      </w:r>
      <w:r w:rsidR="00CE13D4">
        <w:t xml:space="preserve">(verificando a correspondência pelo número de licença, no caso do </w:t>
      </w:r>
      <w:r w:rsidR="00CE13D4">
        <w:rPr>
          <w:i/>
        </w:rPr>
        <w:t>taxi_id</w:t>
      </w:r>
      <w:r w:rsidR="00CE13D4">
        <w:t xml:space="preserve">, e a correspondência pelos valores temporais </w:t>
      </w:r>
      <w:r w:rsidR="00E83767">
        <w:t xml:space="preserve">- </w:t>
      </w:r>
      <w:r w:rsidR="00CE13D4">
        <w:t>hora, dia e mês iniciais e finais</w:t>
      </w:r>
      <w:r w:rsidR="00E83767">
        <w:t xml:space="preserve"> -</w:t>
      </w:r>
      <w:r w:rsidR="00CE13D4">
        <w:t xml:space="preserve"> no caso do </w:t>
      </w:r>
      <w:r w:rsidR="00CE13D4">
        <w:rPr>
          <w:i/>
        </w:rPr>
        <w:t>tempo_id</w:t>
      </w:r>
      <w:r w:rsidR="00CE13D4">
        <w:t>)</w:t>
      </w:r>
      <w:r w:rsidR="00AA437C">
        <w:t xml:space="preserve">, </w:t>
      </w:r>
      <w:r w:rsidR="00E83767">
        <w:t xml:space="preserve">e </w:t>
      </w:r>
      <w:r w:rsidR="00AA437C">
        <w:t xml:space="preserve">para obter a correspondência à tabela </w:t>
      </w:r>
      <w:r w:rsidR="00AA437C">
        <w:rPr>
          <w:i/>
        </w:rPr>
        <w:t>dw_local</w:t>
      </w:r>
      <w:r w:rsidR="00AA437C">
        <w:t xml:space="preserve"> (através das colunas </w:t>
      </w:r>
      <w:r w:rsidR="00AA437C">
        <w:rPr>
          <w:i/>
        </w:rPr>
        <w:t xml:space="preserve">local_i_id </w:t>
      </w:r>
      <w:r w:rsidR="00AA437C">
        <w:t xml:space="preserve"> e </w:t>
      </w:r>
      <w:r w:rsidR="00AA437C">
        <w:rPr>
          <w:i/>
        </w:rPr>
        <w:t>local_f_id</w:t>
      </w:r>
      <w:r w:rsidR="00AA437C">
        <w:t>) tivemos de verificar qual a praça mais próxima do ponto</w:t>
      </w:r>
      <w:r w:rsidR="003B68A5">
        <w:t xml:space="preserve"> </w:t>
      </w:r>
      <w:r w:rsidR="00B11DF9">
        <w:t>de partida do serviço e a mais próxima do ponto de chegada de modo a atribuir esse identificador.</w:t>
      </w:r>
    </w:p>
    <w:p w:rsidR="009E18F9" w:rsidRDefault="00FD0A3F" w:rsidP="00FD0A3F">
      <w:pPr>
        <w:pStyle w:val="Ttulo1"/>
      </w:pPr>
      <w:r>
        <w:t>Consultas OLAP</w:t>
      </w:r>
    </w:p>
    <w:p w:rsidR="00F43A4D" w:rsidRDefault="00487FB1" w:rsidP="00F43A4D">
      <w:r>
        <w:t xml:space="preserve">Após </w:t>
      </w:r>
      <w:r w:rsidR="00E83767">
        <w:t>a conclusão do</w:t>
      </w:r>
      <w:r w:rsidR="00447538">
        <w:t xml:space="preserve"> </w:t>
      </w:r>
      <w:r w:rsidR="00447538" w:rsidRPr="00E83767">
        <w:rPr>
          <w:i/>
        </w:rPr>
        <w:t>data warehouse</w:t>
      </w:r>
      <w:r w:rsidR="00E83767">
        <w:t>, pu</w:t>
      </w:r>
      <w:r w:rsidR="00447538">
        <w:t xml:space="preserve">demos realizar uma </w:t>
      </w:r>
      <w:r w:rsidR="00E83767">
        <w:t>sé</w:t>
      </w:r>
      <w:r w:rsidR="00447538">
        <w:t>rie de consultas para análise</w:t>
      </w:r>
      <w:r w:rsidR="00E83767">
        <w:t xml:space="preserve"> dos serviços de táxis no Porto.</w:t>
      </w:r>
      <w:r w:rsidR="00447538">
        <w:t xml:space="preserve"> </w:t>
      </w:r>
      <w:r w:rsidR="00E83767">
        <w:t>Para isso usámos as consultas OLAP</w:t>
      </w:r>
      <w:r w:rsidR="00447538">
        <w:t xml:space="preserve"> aprendidas nas aulas</w:t>
      </w:r>
      <w:r w:rsidR="00DC6126">
        <w:t xml:space="preserve">, como histogramas, </w:t>
      </w:r>
      <w:r w:rsidR="00DC6126" w:rsidRPr="00E1084F">
        <w:rPr>
          <w:i/>
        </w:rPr>
        <w:t>cross-tabulation</w:t>
      </w:r>
      <w:r w:rsidR="00DC6126">
        <w:t xml:space="preserve"> e </w:t>
      </w:r>
      <w:r w:rsidR="007A5F03">
        <w:t xml:space="preserve">recorrendo ao operador de </w:t>
      </w:r>
      <w:r w:rsidR="007A5F03" w:rsidRPr="00E83767">
        <w:rPr>
          <w:i/>
        </w:rPr>
        <w:t>CUBE BY</w:t>
      </w:r>
      <w:r w:rsidR="007A5F03">
        <w:t>.</w:t>
      </w:r>
      <w:r w:rsidR="006C5DEA">
        <w:t xml:space="preserve"> Vejamos a seguir.</w:t>
      </w:r>
    </w:p>
    <w:p w:rsidR="00E1084F" w:rsidRPr="000C6403" w:rsidRDefault="00E1084F" w:rsidP="00F43A4D">
      <w:r>
        <w:t>Realiz</w:t>
      </w:r>
      <w:r w:rsidR="00E83767">
        <w:t>á</w:t>
      </w:r>
      <w:r>
        <w:t xml:space="preserve">mos a seguinte consulta de </w:t>
      </w:r>
      <w:r>
        <w:rPr>
          <w:i/>
        </w:rPr>
        <w:t>cross-tabulation</w:t>
      </w:r>
      <w:r w:rsidR="00EA4BDB">
        <w:t>, onde podemos verificar o número de praças por cada umas das freguesias e quais os seus identificadores locais (</w:t>
      </w:r>
      <w:r w:rsidR="00EA4BDB">
        <w:rPr>
          <w:i/>
        </w:rPr>
        <w:t>local_id</w:t>
      </w:r>
      <w:r w:rsidR="00EA4BDB">
        <w:t>)</w:t>
      </w:r>
      <w:r w:rsidRPr="000C6403">
        <w:t>:</w:t>
      </w:r>
    </w:p>
    <w:p w:rsidR="00574D65" w:rsidRDefault="002A1ECD" w:rsidP="00995D8A">
      <w:pPr>
        <w:spacing w:before="240" w:after="200" w:line="276" w:lineRule="auto"/>
        <w:ind w:firstLine="0"/>
        <w:jc w:val="left"/>
      </w:pPr>
      <w:r>
        <w:rPr>
          <w:noProof/>
          <w:lang w:eastAsia="pt-PT"/>
        </w:rPr>
        <w:lastRenderedPageBreak/>
        <mc:AlternateContent>
          <mc:Choice Requires="wps">
            <w:drawing>
              <wp:anchor distT="0" distB="0" distL="228600" distR="228600" simplePos="0" relativeHeight="251695104" behindDoc="0" locked="0" layoutInCell="1" allowOverlap="1" wp14:anchorId="6B9DB9D6" wp14:editId="1CEF266E">
                <wp:simplePos x="0" y="0"/>
                <wp:positionH relativeFrom="margin">
                  <wp:align>left</wp:align>
                </wp:positionH>
                <wp:positionV relativeFrom="margin">
                  <wp:posOffset>3242310</wp:posOffset>
                </wp:positionV>
                <wp:extent cx="6172200" cy="3390900"/>
                <wp:effectExtent l="19050" t="0" r="0" b="0"/>
                <wp:wrapTopAndBottom/>
                <wp:docPr id="131" name="Caixa de Text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3390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>
                          <a:outerShdw dist="19050" dir="10800000" algn="r" rotWithShape="0">
                            <a:schemeClr val="accent2"/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748F" w:rsidRDefault="00FC748F" w:rsidP="009A7C10">
                            <w:pPr>
                              <w:pStyle w:val="Cabealho2"/>
                              <w:spacing w:line="276" w:lineRule="auto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SELECT</w:t>
                            </w:r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 freguesia,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COUNT</w:t>
                            </w:r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(mes_i), </w:t>
                            </w:r>
                          </w:p>
                          <w:p w:rsidR="00FC748F" w:rsidRDefault="00FC748F" w:rsidP="00FC748F">
                            <w:pPr>
                              <w:pStyle w:val="Cabealho2"/>
                              <w:spacing w:line="276" w:lineRule="auto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SUM</w:t>
                            </w:r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case </w:t>
                            </w:r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when mes_i = '1' then 1 else 0 end) Janeiro,                                                </w:t>
                            </w:r>
                          </w:p>
                          <w:p w:rsidR="00FC748F" w:rsidRDefault="00FC748F" w:rsidP="00FC748F">
                            <w:pPr>
                              <w:pStyle w:val="Cabealho2"/>
                              <w:spacing w:line="276" w:lineRule="auto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SUM</w:t>
                            </w:r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(case when mes_i = '2' then 1 else 0 end) Fevereiro,                                                                                                                 </w:t>
                            </w:r>
                          </w:p>
                          <w:p w:rsidR="00FC748F" w:rsidRDefault="00FC748F" w:rsidP="00FC748F">
                            <w:pPr>
                              <w:pStyle w:val="Cabealho2"/>
                              <w:spacing w:line="276" w:lineRule="auto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SUM</w:t>
                            </w:r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(case when mes_i = '3' then 1 else 0 end) Março,                                                                                                                     </w:t>
                            </w:r>
                          </w:p>
                          <w:p w:rsidR="00FC748F" w:rsidRDefault="00FC748F" w:rsidP="00FC748F">
                            <w:pPr>
                              <w:pStyle w:val="Cabealho2"/>
                              <w:spacing w:line="276" w:lineRule="auto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SUM</w:t>
                            </w:r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(case when mes_i = '4' then 1 else 0 end) Abril,                                                                                                                     </w:t>
                            </w:r>
                          </w:p>
                          <w:p w:rsidR="00FC748F" w:rsidRDefault="00FC748F" w:rsidP="00FC748F">
                            <w:pPr>
                              <w:pStyle w:val="Cabealho2"/>
                              <w:spacing w:line="276" w:lineRule="auto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SUM</w:t>
                            </w:r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(case when mes_i = '5' then 1 else 0 end) Maio,                                                                                                                      </w:t>
                            </w:r>
                          </w:p>
                          <w:p w:rsidR="00FC748F" w:rsidRDefault="00FC748F" w:rsidP="00FC748F">
                            <w:pPr>
                              <w:pStyle w:val="Cabealho2"/>
                              <w:spacing w:line="276" w:lineRule="auto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SUM</w:t>
                            </w:r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(case when mes_i = '6' then 1 else 0 end) Junho,                                                                                                                     </w:t>
                            </w:r>
                          </w:p>
                          <w:p w:rsidR="00FC748F" w:rsidRDefault="00FC748F" w:rsidP="00FC748F">
                            <w:pPr>
                              <w:pStyle w:val="Cabealho2"/>
                              <w:spacing w:line="276" w:lineRule="auto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SUM</w:t>
                            </w:r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(case when mes_i = '7' then 1 else 0 end) Julho,                                                                                                                     </w:t>
                            </w:r>
                          </w:p>
                          <w:p w:rsidR="00FC748F" w:rsidRDefault="00FC748F" w:rsidP="00FC748F">
                            <w:pPr>
                              <w:pStyle w:val="Cabealho2"/>
                              <w:spacing w:line="276" w:lineRule="auto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SUM</w:t>
                            </w:r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(case when mes_i = '8' then 1 else 0 end) Agosto,                                                                                                                    </w:t>
                            </w:r>
                          </w:p>
                          <w:p w:rsidR="00FC748F" w:rsidRDefault="00FC748F" w:rsidP="00FC748F">
                            <w:pPr>
                              <w:pStyle w:val="Cabealho2"/>
                              <w:spacing w:line="276" w:lineRule="auto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SUM</w:t>
                            </w:r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(case when mes_i = '9' then 1 else 0 end) Setembro,                                                                                                                  </w:t>
                            </w:r>
                          </w:p>
                          <w:p w:rsidR="00FC748F" w:rsidRDefault="00FC748F" w:rsidP="00FC748F">
                            <w:pPr>
                              <w:pStyle w:val="Cabealho2"/>
                              <w:spacing w:line="276" w:lineRule="auto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SUM</w:t>
                            </w:r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(case when mes_i = '10' then 1 else 0 end) Outubro,                                                                                                                  </w:t>
                            </w:r>
                          </w:p>
                          <w:p w:rsidR="00FC748F" w:rsidRDefault="00FC748F" w:rsidP="00FC748F">
                            <w:pPr>
                              <w:pStyle w:val="Cabealho2"/>
                              <w:spacing w:line="276" w:lineRule="auto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SUM</w:t>
                            </w:r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(case when mes_i = '11' then 1 else 0 end) Novembro,                                                                                                                 </w:t>
                            </w:r>
                          </w:p>
                          <w:p w:rsidR="00193B63" w:rsidRDefault="00FC748F" w:rsidP="00FC748F">
                            <w:pPr>
                              <w:pStyle w:val="Cabealho2"/>
                              <w:spacing w:line="276" w:lineRule="auto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SUM</w:t>
                            </w:r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(case when mes_i = '12' then 1 else 0 end) Dezembro                                                                                                                  </w:t>
                            </w:r>
                          </w:p>
                          <w:p w:rsidR="006B22FD" w:rsidRDefault="00193B63" w:rsidP="00392C57">
                            <w:pPr>
                              <w:pStyle w:val="Cabealho2"/>
                              <w:spacing w:line="276" w:lineRule="auto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FROM</w:t>
                            </w:r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SELECT </w:t>
                            </w:r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t.mes_i, l.freguesia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FROM</w:t>
                            </w:r>
                            <w:r w:rsidR="00CA6B2D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 dw_taxi_services AS s</w:t>
                            </w:r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:rsidR="006B22FD" w:rsidRDefault="00193B63" w:rsidP="006B22FD">
                            <w:pPr>
                              <w:pStyle w:val="Cabealho2"/>
                              <w:spacing w:line="276" w:lineRule="auto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INNER JOIN </w:t>
                            </w:r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dw_tempo t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ON </w:t>
                            </w:r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s.tempo_id = t.tempo_id </w:t>
                            </w:r>
                          </w:p>
                          <w:p w:rsidR="006B22FD" w:rsidRDefault="00193B63" w:rsidP="006B22FD">
                            <w:pPr>
                              <w:pStyle w:val="Cabealho2"/>
                              <w:spacing w:line="276" w:lineRule="auto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INNER JOIN </w:t>
                            </w:r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dw_local l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ON </w:t>
                            </w:r>
                            <w:r w:rsidR="00B518EC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l.local_id = </w:t>
                            </w:r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s.local_i_id)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AS </w:t>
                            </w:r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cs </w:t>
                            </w:r>
                          </w:p>
                          <w:p w:rsidR="009A7C10" w:rsidRPr="009A7C10" w:rsidRDefault="00193B63" w:rsidP="006B22FD">
                            <w:pPr>
                              <w:pStyle w:val="Cabealho2"/>
                              <w:spacing w:line="276" w:lineRule="auto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GROUP BY </w:t>
                            </w:r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freguesia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ORDER BY </w:t>
                            </w:r>
                            <w:r w:rsidR="009A7C10" w:rsidRPr="009A7C1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freguesia;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137160" rIns="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DB9D6" id="_x0000_s1031" type="#_x0000_t202" style="position:absolute;margin-left:0;margin-top:255.3pt;width:486pt;height:267pt;z-index:251695104;visibility:visible;mso-wrap-style:square;mso-width-percent:0;mso-height-percent:0;mso-wrap-distance-left:18pt;mso-wrap-distance-top:0;mso-wrap-distance-right:18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" fillcolor="white [3212]" stroked="f" strokeweight=".5pt">
                <v:shadow on="t" color="#438086 [3205]" origin=".5" offset="-1.5pt,0"/>
                <v:textbox inset="18pt,10.8pt,0,10.8pt">
                  <w:txbxContent>
                    <w:p w:rsidR="00FC748F" w:rsidRDefault="00FC748F" w:rsidP="009A7C10">
                      <w:pPr>
                        <w:pStyle w:val="Cabealho2"/>
                        <w:spacing w:line="276" w:lineRule="auto"/>
                        <w:ind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SELECT</w:t>
                      </w:r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 freguesia,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COUNT</w:t>
                      </w:r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(mes_i), </w:t>
                      </w:r>
                    </w:p>
                    <w:p w:rsidR="00FC748F" w:rsidRDefault="00FC748F" w:rsidP="00FC748F">
                      <w:pPr>
                        <w:pStyle w:val="Cabealho2"/>
                        <w:spacing w:line="276" w:lineRule="auto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SUM</w:t>
                      </w:r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(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case </w:t>
                      </w:r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when mes_i = '1' then 1 else 0 end) Janeiro,                                                </w:t>
                      </w:r>
                    </w:p>
                    <w:p w:rsidR="00FC748F" w:rsidRDefault="00FC748F" w:rsidP="00FC748F">
                      <w:pPr>
                        <w:pStyle w:val="Cabealho2"/>
                        <w:spacing w:line="276" w:lineRule="auto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SUM</w:t>
                      </w:r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(case when mes_i = '2' then 1 else 0 end) Fevereiro,                                                                                                                 </w:t>
                      </w:r>
                    </w:p>
                    <w:p w:rsidR="00FC748F" w:rsidRDefault="00FC748F" w:rsidP="00FC748F">
                      <w:pPr>
                        <w:pStyle w:val="Cabealho2"/>
                        <w:spacing w:line="276" w:lineRule="auto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SUM</w:t>
                      </w:r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(case when mes_i = '3' then 1 else 0 end) Março,                                                                                                                     </w:t>
                      </w:r>
                    </w:p>
                    <w:p w:rsidR="00FC748F" w:rsidRDefault="00FC748F" w:rsidP="00FC748F">
                      <w:pPr>
                        <w:pStyle w:val="Cabealho2"/>
                        <w:spacing w:line="276" w:lineRule="auto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SUM</w:t>
                      </w:r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(case when mes_i = '4' then 1 else 0 end) Abril,                                                                                                                     </w:t>
                      </w:r>
                    </w:p>
                    <w:p w:rsidR="00FC748F" w:rsidRDefault="00FC748F" w:rsidP="00FC748F">
                      <w:pPr>
                        <w:pStyle w:val="Cabealho2"/>
                        <w:spacing w:line="276" w:lineRule="auto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SUM</w:t>
                      </w:r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(case when mes_i = '5' then 1 else 0 end) Maio,                                                                                                                      </w:t>
                      </w:r>
                    </w:p>
                    <w:p w:rsidR="00FC748F" w:rsidRDefault="00FC748F" w:rsidP="00FC748F">
                      <w:pPr>
                        <w:pStyle w:val="Cabealho2"/>
                        <w:spacing w:line="276" w:lineRule="auto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SUM</w:t>
                      </w:r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(case when mes_i = '6' then 1 else 0 end) Junho,                                                                                                                     </w:t>
                      </w:r>
                    </w:p>
                    <w:p w:rsidR="00FC748F" w:rsidRDefault="00FC748F" w:rsidP="00FC748F">
                      <w:pPr>
                        <w:pStyle w:val="Cabealho2"/>
                        <w:spacing w:line="276" w:lineRule="auto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SUM</w:t>
                      </w:r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(case when mes_i = '7' then 1 else 0 end) Julho,                                                                                                                     </w:t>
                      </w:r>
                    </w:p>
                    <w:p w:rsidR="00FC748F" w:rsidRDefault="00FC748F" w:rsidP="00FC748F">
                      <w:pPr>
                        <w:pStyle w:val="Cabealho2"/>
                        <w:spacing w:line="276" w:lineRule="auto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SUM</w:t>
                      </w:r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(case when mes_i = '8' then 1 else 0 end) Agosto,                                                                                                                    </w:t>
                      </w:r>
                    </w:p>
                    <w:p w:rsidR="00FC748F" w:rsidRDefault="00FC748F" w:rsidP="00FC748F">
                      <w:pPr>
                        <w:pStyle w:val="Cabealho2"/>
                        <w:spacing w:line="276" w:lineRule="auto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SUM</w:t>
                      </w:r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(case when mes_i = '9' then 1 else 0 end) Setembro,                                                                                                                  </w:t>
                      </w:r>
                    </w:p>
                    <w:p w:rsidR="00FC748F" w:rsidRDefault="00FC748F" w:rsidP="00FC748F">
                      <w:pPr>
                        <w:pStyle w:val="Cabealho2"/>
                        <w:spacing w:line="276" w:lineRule="auto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SUM</w:t>
                      </w:r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(case when mes_i = '10' then 1 else 0 end) Outubro,                                                                                                                  </w:t>
                      </w:r>
                    </w:p>
                    <w:p w:rsidR="00FC748F" w:rsidRDefault="00FC748F" w:rsidP="00FC748F">
                      <w:pPr>
                        <w:pStyle w:val="Cabealho2"/>
                        <w:spacing w:line="276" w:lineRule="auto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SUM</w:t>
                      </w:r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(case when mes_i = '11' then 1 else 0 end) Novembro,                                                                                                                 </w:t>
                      </w:r>
                    </w:p>
                    <w:p w:rsidR="00193B63" w:rsidRDefault="00FC748F" w:rsidP="00FC748F">
                      <w:pPr>
                        <w:pStyle w:val="Cabealho2"/>
                        <w:spacing w:line="276" w:lineRule="auto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SUM</w:t>
                      </w:r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(case when mes_i = '12' then 1 else 0 end) Dezembro                                                                                                                  </w:t>
                      </w:r>
                    </w:p>
                    <w:p w:rsidR="006B22FD" w:rsidRDefault="00193B63" w:rsidP="00392C57">
                      <w:pPr>
                        <w:pStyle w:val="Cabealho2"/>
                        <w:spacing w:line="276" w:lineRule="auto"/>
                        <w:ind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FROM</w:t>
                      </w:r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(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SELECT </w:t>
                      </w:r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t.mes_i, l.freguesia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FROM</w:t>
                      </w:r>
                      <w:r w:rsidR="00CA6B2D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 dw_taxi_services AS s</w:t>
                      </w:r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:rsidR="006B22FD" w:rsidRDefault="00193B63" w:rsidP="006B22FD">
                      <w:pPr>
                        <w:pStyle w:val="Cabealho2"/>
                        <w:spacing w:line="276" w:lineRule="auto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INNER JOIN </w:t>
                      </w:r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dw_tempo t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ON </w:t>
                      </w:r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s.tempo_id = t.tempo_id </w:t>
                      </w:r>
                    </w:p>
                    <w:p w:rsidR="006B22FD" w:rsidRDefault="00193B63" w:rsidP="006B22FD">
                      <w:pPr>
                        <w:pStyle w:val="Cabealho2"/>
                        <w:spacing w:line="276" w:lineRule="auto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INNER JOIN </w:t>
                      </w:r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dw_local l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ON </w:t>
                      </w:r>
                      <w:r w:rsidR="00B518EC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l.local_id = </w:t>
                      </w:r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s.local_i_id)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AS </w:t>
                      </w:r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cs </w:t>
                      </w:r>
                    </w:p>
                    <w:p w:rsidR="009A7C10" w:rsidRPr="009A7C10" w:rsidRDefault="00193B63" w:rsidP="006B22FD">
                      <w:pPr>
                        <w:pStyle w:val="Cabealho2"/>
                        <w:spacing w:line="276" w:lineRule="auto"/>
                        <w:ind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GROUP BY </w:t>
                      </w:r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freguesia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ORDER BY </w:t>
                      </w:r>
                      <w:r w:rsidR="009A7C10" w:rsidRPr="009A7C1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freguesia;  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F43A4D">
        <w:rPr>
          <w:noProof/>
          <w:lang w:eastAsia="pt-PT"/>
        </w:rPr>
        <mc:AlternateContent>
          <mc:Choice Requires="wps">
            <w:drawing>
              <wp:anchor distT="0" distB="0" distL="228600" distR="228600" simplePos="0" relativeHeight="251684864" behindDoc="0" locked="0" layoutInCell="1" allowOverlap="1" wp14:anchorId="493FE2D4" wp14:editId="32EDC897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6172200" cy="2819400"/>
                <wp:effectExtent l="19050" t="0" r="0" b="0"/>
                <wp:wrapTopAndBottom/>
                <wp:docPr id="30" name="Caixa de Text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2819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>
                          <a:outerShdw dist="19050" dir="10800000" algn="r" rotWithShape="0">
                            <a:schemeClr val="accent2"/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22A" w:rsidRDefault="00E0722A" w:rsidP="00E0722A">
                            <w:pPr>
                              <w:pStyle w:val="Cabealho2"/>
                              <w:spacing w:line="276" w:lineRule="auto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SELECT</w:t>
                            </w:r>
                            <w:r w:rsidR="005C121E" w:rsidRPr="005C121E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 concelho, freguesia, local_id, </w:t>
                            </w:r>
                            <w:r w:rsidR="009A322C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COUNT</w:t>
                            </w:r>
                            <w:r w:rsidR="005C121E" w:rsidRPr="005C121E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(stand_id) </w:t>
                            </w:r>
                            <w:r w:rsidR="009A322C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AS </w:t>
                            </w:r>
                            <w:r w:rsidR="005C121E" w:rsidRPr="005C121E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num_stands </w:t>
                            </w:r>
                          </w:p>
                          <w:p w:rsidR="009A322C" w:rsidRDefault="009A322C" w:rsidP="00E0722A">
                            <w:pPr>
                              <w:pStyle w:val="Cabealho2"/>
                              <w:spacing w:line="276" w:lineRule="auto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FROM </w:t>
                            </w:r>
                            <w:r w:rsidR="005C121E" w:rsidRPr="005C121E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dw_local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WHERE </w:t>
                            </w:r>
                            <w:r w:rsidR="005C121E" w:rsidRPr="005C121E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concelho = 'PORTO' </w:t>
                            </w:r>
                          </w:p>
                          <w:p w:rsidR="00555041" w:rsidRDefault="009A322C" w:rsidP="00E0722A">
                            <w:pPr>
                              <w:pStyle w:val="Cabealho2"/>
                              <w:spacing w:line="276" w:lineRule="auto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GROUP BY </w:t>
                            </w:r>
                            <w:r w:rsidR="005C121E" w:rsidRPr="005C121E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concelho, freguesia, local_id </w:t>
                            </w:r>
                          </w:p>
                          <w:p w:rsidR="00555041" w:rsidRDefault="005C121E" w:rsidP="00E0722A">
                            <w:pPr>
                              <w:pStyle w:val="Cabealho2"/>
                              <w:spacing w:line="276" w:lineRule="auto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C121E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UNION ALL </w:t>
                            </w:r>
                          </w:p>
                          <w:p w:rsidR="00555041" w:rsidRDefault="00555041" w:rsidP="00E0722A">
                            <w:pPr>
                              <w:pStyle w:val="Cabealho2"/>
                              <w:spacing w:line="276" w:lineRule="auto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SELECT </w:t>
                            </w:r>
                            <w:r w:rsidR="005C121E" w:rsidRPr="005C121E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concelho, freguesia, NULL,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COUNT</w:t>
                            </w:r>
                            <w:r w:rsidR="005C121E" w:rsidRPr="005C121E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(stand_id) </w:t>
                            </w:r>
                          </w:p>
                          <w:p w:rsidR="00555041" w:rsidRDefault="00555041" w:rsidP="00E0722A">
                            <w:pPr>
                              <w:pStyle w:val="Cabealho2"/>
                              <w:spacing w:line="276" w:lineRule="auto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FROM </w:t>
                            </w:r>
                            <w:r w:rsidR="005C121E" w:rsidRPr="005C121E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dw_local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WHERE </w:t>
                            </w:r>
                            <w:r w:rsidR="005C121E" w:rsidRPr="005C121E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concelho = 'PORTO' </w:t>
                            </w:r>
                          </w:p>
                          <w:p w:rsidR="00555041" w:rsidRDefault="00555041" w:rsidP="00E0722A">
                            <w:pPr>
                              <w:pStyle w:val="Cabealho2"/>
                              <w:spacing w:line="276" w:lineRule="auto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GROUP BY </w:t>
                            </w:r>
                            <w:r w:rsidR="005C121E" w:rsidRPr="005C121E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concelho, freguesia </w:t>
                            </w:r>
                          </w:p>
                          <w:p w:rsidR="00520423" w:rsidRDefault="005C121E" w:rsidP="00E0722A">
                            <w:pPr>
                              <w:pStyle w:val="Cabealho2"/>
                              <w:spacing w:line="276" w:lineRule="auto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C121E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UNION ALL </w:t>
                            </w:r>
                          </w:p>
                          <w:p w:rsidR="00520423" w:rsidRDefault="00555041" w:rsidP="00E0722A">
                            <w:pPr>
                              <w:pStyle w:val="Cabealho2"/>
                              <w:spacing w:line="276" w:lineRule="auto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SELECT </w:t>
                            </w:r>
                            <w:r w:rsidR="005C121E" w:rsidRPr="005C121E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concelho, NULL, NULL, </w:t>
                            </w:r>
                            <w:r w:rsidR="00520423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COUNT</w:t>
                            </w:r>
                            <w:r w:rsidR="005C121E" w:rsidRPr="005C121E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(stand_id) </w:t>
                            </w:r>
                          </w:p>
                          <w:p w:rsidR="00520423" w:rsidRDefault="00520423" w:rsidP="00E0722A">
                            <w:pPr>
                              <w:pStyle w:val="Cabealho2"/>
                              <w:spacing w:line="276" w:lineRule="auto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FROM </w:t>
                            </w:r>
                            <w:r w:rsidR="005C121E" w:rsidRPr="005C121E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dw_local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WHERE </w:t>
                            </w:r>
                            <w:r w:rsidR="005C121E" w:rsidRPr="005C121E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concelho = 'PORTO' </w:t>
                            </w:r>
                          </w:p>
                          <w:p w:rsidR="00520423" w:rsidRDefault="00520423" w:rsidP="00E0722A">
                            <w:pPr>
                              <w:pStyle w:val="Cabealho2"/>
                              <w:spacing w:line="276" w:lineRule="auto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GROUP BY </w:t>
                            </w:r>
                            <w:r w:rsidR="005C121E" w:rsidRPr="005C121E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concelho UNION ALL </w:t>
                            </w:r>
                          </w:p>
                          <w:p w:rsidR="00520423" w:rsidRDefault="00520423" w:rsidP="00E0722A">
                            <w:pPr>
                              <w:pStyle w:val="Cabealho2"/>
                              <w:spacing w:line="276" w:lineRule="auto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SELECT </w:t>
                            </w:r>
                            <w:r w:rsidR="005C121E" w:rsidRPr="005C121E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NULL, NULL, NULL,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COUNT</w:t>
                            </w:r>
                            <w:r w:rsidR="005C121E" w:rsidRPr="005C121E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(stand_id) </w:t>
                            </w:r>
                          </w:p>
                          <w:p w:rsidR="00520423" w:rsidRDefault="00520423" w:rsidP="00E0722A">
                            <w:pPr>
                              <w:pStyle w:val="Cabealho2"/>
                              <w:spacing w:line="276" w:lineRule="auto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FROM </w:t>
                            </w:r>
                            <w:r w:rsidR="005C121E" w:rsidRPr="005C121E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dw_local </w:t>
                            </w:r>
                            <w:r w:rsidR="00325511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WHERE</w:t>
                            </w:r>
                            <w:r w:rsidR="005C121E" w:rsidRPr="005C121E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 concelho = 'PORTO' </w:t>
                            </w:r>
                          </w:p>
                          <w:p w:rsidR="005C121E" w:rsidRPr="005C121E" w:rsidRDefault="00520423" w:rsidP="00E0722A">
                            <w:pPr>
                              <w:pStyle w:val="Cabealho2"/>
                              <w:spacing w:line="276" w:lineRule="auto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ORDER BY </w:t>
                            </w:r>
                            <w:r w:rsidR="005C121E" w:rsidRPr="005C121E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concelho, freguesia, local_id;</w:t>
                            </w:r>
                          </w:p>
                          <w:p w:rsidR="00E92DB0" w:rsidRPr="00A039BF" w:rsidRDefault="00E92DB0" w:rsidP="005C121E">
                            <w:pPr>
                              <w:spacing w:after="0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137160" rIns="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FE2D4" id="_x0000_s1032" type="#_x0000_t202" style="position:absolute;margin-left:0;margin-top:0;width:486pt;height:222pt;z-index:251684864;visibility:visible;mso-wrap-style:square;mso-width-percent:0;mso-height-percent:0;mso-wrap-distance-left:18pt;mso-wrap-distance-top:0;mso-wrap-distance-right:18pt;mso-wrap-distance-bottom:0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" fillcolor="white [3212]" stroked="f" strokeweight=".5pt">
                <v:shadow on="t" color="#438086 [3205]" origin=".5" offset="-1.5pt,0"/>
                <v:textbox inset="18pt,10.8pt,0,10.8pt">
                  <w:txbxContent>
                    <w:p w:rsidR="00E0722A" w:rsidRDefault="00E0722A" w:rsidP="00E0722A">
                      <w:pPr>
                        <w:pStyle w:val="Cabealho2"/>
                        <w:spacing w:line="276" w:lineRule="auto"/>
                        <w:ind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SELECT</w:t>
                      </w:r>
                      <w:r w:rsidR="005C121E" w:rsidRPr="005C121E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 concelho, freguesia, local_id, </w:t>
                      </w:r>
                      <w:r w:rsidR="009A322C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COUNT</w:t>
                      </w:r>
                      <w:r w:rsidR="005C121E" w:rsidRPr="005C121E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(stand_id) </w:t>
                      </w:r>
                      <w:r w:rsidR="009A322C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AS </w:t>
                      </w:r>
                      <w:r w:rsidR="005C121E" w:rsidRPr="005C121E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num_stands </w:t>
                      </w:r>
                    </w:p>
                    <w:p w:rsidR="009A322C" w:rsidRDefault="009A322C" w:rsidP="00E0722A">
                      <w:pPr>
                        <w:pStyle w:val="Cabealho2"/>
                        <w:spacing w:line="276" w:lineRule="auto"/>
                        <w:ind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FROM </w:t>
                      </w:r>
                      <w:r w:rsidR="005C121E" w:rsidRPr="005C121E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dw_local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WHERE </w:t>
                      </w:r>
                      <w:r w:rsidR="005C121E" w:rsidRPr="005C121E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concelho = 'PORTO' </w:t>
                      </w:r>
                    </w:p>
                    <w:p w:rsidR="00555041" w:rsidRDefault="009A322C" w:rsidP="00E0722A">
                      <w:pPr>
                        <w:pStyle w:val="Cabealho2"/>
                        <w:spacing w:line="276" w:lineRule="auto"/>
                        <w:ind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GROUP BY </w:t>
                      </w:r>
                      <w:r w:rsidR="005C121E" w:rsidRPr="005C121E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concelho, freguesia, local_id </w:t>
                      </w:r>
                    </w:p>
                    <w:p w:rsidR="00555041" w:rsidRDefault="005C121E" w:rsidP="00E0722A">
                      <w:pPr>
                        <w:pStyle w:val="Cabealho2"/>
                        <w:spacing w:line="276" w:lineRule="auto"/>
                        <w:ind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 w:rsidRPr="005C121E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UNION ALL </w:t>
                      </w:r>
                    </w:p>
                    <w:p w:rsidR="00555041" w:rsidRDefault="00555041" w:rsidP="00E0722A">
                      <w:pPr>
                        <w:pStyle w:val="Cabealho2"/>
                        <w:spacing w:line="276" w:lineRule="auto"/>
                        <w:ind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SELECT </w:t>
                      </w:r>
                      <w:r w:rsidR="005C121E" w:rsidRPr="005C121E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concelho, freguesia, NULL,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COUNT</w:t>
                      </w:r>
                      <w:r w:rsidR="005C121E" w:rsidRPr="005C121E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(stand_id) </w:t>
                      </w:r>
                    </w:p>
                    <w:p w:rsidR="00555041" w:rsidRDefault="00555041" w:rsidP="00E0722A">
                      <w:pPr>
                        <w:pStyle w:val="Cabealho2"/>
                        <w:spacing w:line="276" w:lineRule="auto"/>
                        <w:ind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FROM </w:t>
                      </w:r>
                      <w:r w:rsidR="005C121E" w:rsidRPr="005C121E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dw_local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WHERE </w:t>
                      </w:r>
                      <w:r w:rsidR="005C121E" w:rsidRPr="005C121E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concelho = 'PORTO' </w:t>
                      </w:r>
                    </w:p>
                    <w:p w:rsidR="00555041" w:rsidRDefault="00555041" w:rsidP="00E0722A">
                      <w:pPr>
                        <w:pStyle w:val="Cabealho2"/>
                        <w:spacing w:line="276" w:lineRule="auto"/>
                        <w:ind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GROUP BY </w:t>
                      </w:r>
                      <w:r w:rsidR="005C121E" w:rsidRPr="005C121E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concelho, freguesia </w:t>
                      </w:r>
                    </w:p>
                    <w:p w:rsidR="00520423" w:rsidRDefault="005C121E" w:rsidP="00E0722A">
                      <w:pPr>
                        <w:pStyle w:val="Cabealho2"/>
                        <w:spacing w:line="276" w:lineRule="auto"/>
                        <w:ind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 w:rsidRPr="005C121E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UNION ALL </w:t>
                      </w:r>
                    </w:p>
                    <w:p w:rsidR="00520423" w:rsidRDefault="00555041" w:rsidP="00E0722A">
                      <w:pPr>
                        <w:pStyle w:val="Cabealho2"/>
                        <w:spacing w:line="276" w:lineRule="auto"/>
                        <w:ind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SELECT </w:t>
                      </w:r>
                      <w:r w:rsidR="005C121E" w:rsidRPr="005C121E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concelho, NULL, NULL, </w:t>
                      </w:r>
                      <w:r w:rsidR="00520423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COUNT</w:t>
                      </w:r>
                      <w:r w:rsidR="005C121E" w:rsidRPr="005C121E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(stand_id) </w:t>
                      </w:r>
                    </w:p>
                    <w:p w:rsidR="00520423" w:rsidRDefault="00520423" w:rsidP="00E0722A">
                      <w:pPr>
                        <w:pStyle w:val="Cabealho2"/>
                        <w:spacing w:line="276" w:lineRule="auto"/>
                        <w:ind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FROM </w:t>
                      </w:r>
                      <w:r w:rsidR="005C121E" w:rsidRPr="005C121E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dw_local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WHERE </w:t>
                      </w:r>
                      <w:r w:rsidR="005C121E" w:rsidRPr="005C121E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concelho = 'PORTO' </w:t>
                      </w:r>
                    </w:p>
                    <w:p w:rsidR="00520423" w:rsidRDefault="00520423" w:rsidP="00E0722A">
                      <w:pPr>
                        <w:pStyle w:val="Cabealho2"/>
                        <w:spacing w:line="276" w:lineRule="auto"/>
                        <w:ind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GROUP BY </w:t>
                      </w:r>
                      <w:r w:rsidR="005C121E" w:rsidRPr="005C121E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concelho UNION ALL </w:t>
                      </w:r>
                    </w:p>
                    <w:p w:rsidR="00520423" w:rsidRDefault="00520423" w:rsidP="00E0722A">
                      <w:pPr>
                        <w:pStyle w:val="Cabealho2"/>
                        <w:spacing w:line="276" w:lineRule="auto"/>
                        <w:ind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SELECT </w:t>
                      </w:r>
                      <w:r w:rsidR="005C121E" w:rsidRPr="005C121E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NULL, NULL, NULL,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COUNT</w:t>
                      </w:r>
                      <w:r w:rsidR="005C121E" w:rsidRPr="005C121E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(stand_id) </w:t>
                      </w:r>
                    </w:p>
                    <w:p w:rsidR="00520423" w:rsidRDefault="00520423" w:rsidP="00E0722A">
                      <w:pPr>
                        <w:pStyle w:val="Cabealho2"/>
                        <w:spacing w:line="276" w:lineRule="auto"/>
                        <w:ind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FROM </w:t>
                      </w:r>
                      <w:r w:rsidR="005C121E" w:rsidRPr="005C121E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dw_local </w:t>
                      </w:r>
                      <w:r w:rsidR="00325511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WHERE</w:t>
                      </w:r>
                      <w:r w:rsidR="005C121E" w:rsidRPr="005C121E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 concelho = 'PORTO' </w:t>
                      </w:r>
                    </w:p>
                    <w:p w:rsidR="005C121E" w:rsidRPr="005C121E" w:rsidRDefault="00520423" w:rsidP="00E0722A">
                      <w:pPr>
                        <w:pStyle w:val="Cabealho2"/>
                        <w:spacing w:line="276" w:lineRule="auto"/>
                        <w:ind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ORDER BY </w:t>
                      </w:r>
                      <w:r w:rsidR="005C121E" w:rsidRPr="005C121E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concelho, freguesia, local_id;</w:t>
                      </w:r>
                    </w:p>
                    <w:p w:rsidR="00E92DB0" w:rsidRPr="00A039BF" w:rsidRDefault="00E92DB0" w:rsidP="005C121E">
                      <w:pPr>
                        <w:spacing w:after="0"/>
                        <w:ind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574D65">
        <w:tab/>
      </w:r>
      <w:r w:rsidR="00CA4D42">
        <w:t>E também análise do t</w:t>
      </w:r>
      <w:r w:rsidR="00995D8A">
        <w:t>otal de serviços em cada mês do ano por freguesia:</w:t>
      </w:r>
    </w:p>
    <w:p w:rsidR="00282868" w:rsidRDefault="005E3978" w:rsidP="00701B2C">
      <w:pPr>
        <w:spacing w:before="240"/>
      </w:pPr>
      <w:r>
        <w:t>Também utiliz</w:t>
      </w:r>
      <w:r w:rsidR="00E83767">
        <w:t xml:space="preserve">ámos o operador </w:t>
      </w:r>
      <w:r w:rsidRPr="00E83767">
        <w:rPr>
          <w:i/>
        </w:rPr>
        <w:t>CUBE BY</w:t>
      </w:r>
      <w:r w:rsidR="00E83767">
        <w:t>,</w:t>
      </w:r>
      <w:r>
        <w:t xml:space="preserve"> de forma a analisar </w:t>
      </w:r>
      <w:r w:rsidR="00220FBE">
        <w:t>a duração total</w:t>
      </w:r>
      <w:r>
        <w:t xml:space="preserve"> de todos os serviços feitos por cada táxi:</w:t>
      </w:r>
      <w:r w:rsidR="002A1ECD">
        <w:rPr>
          <w:noProof/>
          <w:lang w:eastAsia="pt-PT"/>
        </w:rPr>
        <mc:AlternateContent>
          <mc:Choice Requires="wps">
            <w:drawing>
              <wp:anchor distT="0" distB="0" distL="228600" distR="228600" simplePos="0" relativeHeight="251693056" behindDoc="0" locked="0" layoutInCell="1" allowOverlap="1" wp14:anchorId="16991F21" wp14:editId="0B4BE2D9">
                <wp:simplePos x="0" y="0"/>
                <wp:positionH relativeFrom="margin">
                  <wp:align>right</wp:align>
                </wp:positionH>
                <wp:positionV relativeFrom="margin">
                  <wp:posOffset>7212330</wp:posOffset>
                </wp:positionV>
                <wp:extent cx="6172200" cy="1219200"/>
                <wp:effectExtent l="19050" t="0" r="0" b="0"/>
                <wp:wrapTopAndBottom/>
                <wp:docPr id="130" name="Caixa de Text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1219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>
                          <a:outerShdw dist="19050" dir="10800000" algn="r" rotWithShape="0">
                            <a:schemeClr val="accent2"/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1AA8" w:rsidRDefault="00C71AA8" w:rsidP="00C71AA8">
                            <w:pPr>
                              <w:pStyle w:val="Cabealho2"/>
                              <w:spacing w:line="276" w:lineRule="auto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SELECT </w:t>
                            </w:r>
                            <w:r w:rsidR="009C33B9" w:rsidRPr="009C33B9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dw_taxi.nlicenca,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SUM</w:t>
                            </w:r>
                            <w:r w:rsidR="009C33B9" w:rsidRPr="009C33B9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CAST</w:t>
                            </w:r>
                            <w:r w:rsidR="009C33B9" w:rsidRPr="009C33B9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(tempototal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AS </w:t>
                            </w:r>
                            <w:r w:rsidR="009C33B9" w:rsidRPr="009C33B9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interval))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AS </w:t>
                            </w:r>
                            <w:r w:rsidR="009C33B9" w:rsidRPr="009C33B9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total_time </w:t>
                            </w:r>
                          </w:p>
                          <w:p w:rsidR="00C71AA8" w:rsidRDefault="00C71AA8" w:rsidP="00C71AA8">
                            <w:pPr>
                              <w:pStyle w:val="Cabealho2"/>
                              <w:spacing w:line="276" w:lineRule="auto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FROM </w:t>
                            </w:r>
                            <w:r w:rsidR="009C33B9" w:rsidRPr="009C33B9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dw_taxi_services </w:t>
                            </w:r>
                          </w:p>
                          <w:p w:rsidR="00C71AA8" w:rsidRDefault="00C71AA8" w:rsidP="00C71AA8">
                            <w:pPr>
                              <w:pStyle w:val="Cabealho2"/>
                              <w:spacing w:line="276" w:lineRule="auto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INNER JOIN </w:t>
                            </w:r>
                            <w:r w:rsidR="009C33B9" w:rsidRPr="009C33B9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dw_taxi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ON </w:t>
                            </w:r>
                          </w:p>
                          <w:p w:rsidR="00C71AA8" w:rsidRDefault="009C33B9" w:rsidP="00C71AA8">
                            <w:pPr>
                              <w:pStyle w:val="Cabealho2"/>
                              <w:spacing w:line="276" w:lineRule="auto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C33B9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dw_taxi.taxi_id = dw_taxi_services.taxi_id </w:t>
                            </w:r>
                          </w:p>
                          <w:p w:rsidR="009C33B9" w:rsidRPr="009C33B9" w:rsidRDefault="00C71AA8" w:rsidP="00C71AA8">
                            <w:pPr>
                              <w:pStyle w:val="Cabealho2"/>
                              <w:spacing w:line="276" w:lineRule="auto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GROUP BY CUBE</w:t>
                            </w:r>
                            <w:r w:rsidR="009C33B9" w:rsidRPr="009C33B9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(dw_taxi.nlicenca);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137160" rIns="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91F21" id="_x0000_s1033" type="#_x0000_t202" style="position:absolute;left:0;text-align:left;margin-left:434.8pt;margin-top:567.9pt;width:486pt;height:96pt;z-index:251693056;visibility:visible;mso-wrap-style:square;mso-width-percent:0;mso-height-percent:0;mso-wrap-distance-left:18pt;mso-wrap-distance-top:0;mso-wrap-distance-right:18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" fillcolor="white [3212]" stroked="f" strokeweight=".5pt">
                <v:shadow on="t" color="#438086 [3205]" origin=".5" offset="-1.5pt,0"/>
                <v:textbox inset="18pt,10.8pt,0,10.8pt">
                  <w:txbxContent>
                    <w:p w:rsidR="00C71AA8" w:rsidRDefault="00C71AA8" w:rsidP="00C71AA8">
                      <w:pPr>
                        <w:pStyle w:val="Cabealho2"/>
                        <w:spacing w:line="276" w:lineRule="auto"/>
                        <w:ind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SELECT </w:t>
                      </w:r>
                      <w:r w:rsidR="009C33B9" w:rsidRPr="009C33B9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dw_taxi.nlicenca,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SUM</w:t>
                      </w:r>
                      <w:r w:rsidR="009C33B9" w:rsidRPr="009C33B9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(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CAST</w:t>
                      </w:r>
                      <w:r w:rsidR="009C33B9" w:rsidRPr="009C33B9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(tempototal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AS </w:t>
                      </w:r>
                      <w:r w:rsidR="009C33B9" w:rsidRPr="009C33B9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interval))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AS </w:t>
                      </w:r>
                      <w:r w:rsidR="009C33B9" w:rsidRPr="009C33B9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total_time </w:t>
                      </w:r>
                    </w:p>
                    <w:p w:rsidR="00C71AA8" w:rsidRDefault="00C71AA8" w:rsidP="00C71AA8">
                      <w:pPr>
                        <w:pStyle w:val="Cabealho2"/>
                        <w:spacing w:line="276" w:lineRule="auto"/>
                        <w:ind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FROM </w:t>
                      </w:r>
                      <w:r w:rsidR="009C33B9" w:rsidRPr="009C33B9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dw_taxi_services </w:t>
                      </w:r>
                    </w:p>
                    <w:p w:rsidR="00C71AA8" w:rsidRDefault="00C71AA8" w:rsidP="00C71AA8">
                      <w:pPr>
                        <w:pStyle w:val="Cabealho2"/>
                        <w:spacing w:line="276" w:lineRule="auto"/>
                        <w:ind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INNER JOIN </w:t>
                      </w:r>
                      <w:r w:rsidR="009C33B9" w:rsidRPr="009C33B9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dw_taxi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ON </w:t>
                      </w:r>
                    </w:p>
                    <w:p w:rsidR="00C71AA8" w:rsidRDefault="009C33B9" w:rsidP="00C71AA8">
                      <w:pPr>
                        <w:pStyle w:val="Cabealho2"/>
                        <w:spacing w:line="276" w:lineRule="auto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 w:rsidRPr="009C33B9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dw_taxi.taxi_id = dw_taxi_services.taxi_id </w:t>
                      </w:r>
                    </w:p>
                    <w:p w:rsidR="009C33B9" w:rsidRPr="009C33B9" w:rsidRDefault="00C71AA8" w:rsidP="00C71AA8">
                      <w:pPr>
                        <w:pStyle w:val="Cabealho2"/>
                        <w:spacing w:line="276" w:lineRule="auto"/>
                        <w:ind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GROUP BY CUBE</w:t>
                      </w:r>
                      <w:r w:rsidR="009C33B9" w:rsidRPr="009C33B9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(dw_taxi.nlicenca);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</w:p>
    <w:p w:rsidR="00220FBE" w:rsidRPr="005B3927" w:rsidRDefault="00971D5E" w:rsidP="005D221E">
      <w:pPr>
        <w:spacing w:before="240"/>
      </w:pPr>
      <w:r>
        <w:rPr>
          <w:noProof/>
          <w:lang w:eastAsia="pt-PT"/>
        </w:rPr>
        <w:lastRenderedPageBreak/>
        <mc:AlternateContent>
          <mc:Choice Requires="wps">
            <w:drawing>
              <wp:anchor distT="0" distB="0" distL="228600" distR="228600" simplePos="0" relativeHeight="251703296" behindDoc="0" locked="0" layoutInCell="1" allowOverlap="1" wp14:anchorId="0D6B3688" wp14:editId="6517C0F7">
                <wp:simplePos x="0" y="0"/>
                <wp:positionH relativeFrom="margin">
                  <wp:align>left</wp:align>
                </wp:positionH>
                <wp:positionV relativeFrom="margin">
                  <wp:posOffset>499745</wp:posOffset>
                </wp:positionV>
                <wp:extent cx="6172200" cy="2270760"/>
                <wp:effectExtent l="19050" t="0" r="0" b="0"/>
                <wp:wrapTopAndBottom/>
                <wp:docPr id="129" name="Caixa de Text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2270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>
                          <a:outerShdw dist="19050" dir="10800000" algn="r" rotWithShape="0">
                            <a:schemeClr val="accent2"/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1ECD" w:rsidRPr="001F78F8" w:rsidRDefault="002A1ECD" w:rsidP="002A1ECD">
                            <w:pPr>
                              <w:pStyle w:val="Cabealho2"/>
                              <w:spacing w:line="276" w:lineRule="auto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</w:rPr>
                            </w:pPr>
                            <w:r w:rsidRPr="001F78F8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</w:rPr>
                              <w:t xml:space="preserve">SELECT mes, freguesia, SUM(CAST(tempototal AS interval)) </w:t>
                            </w:r>
                          </w:p>
                          <w:p w:rsidR="002A1ECD" w:rsidRDefault="002A1ECD" w:rsidP="002A1ECD">
                            <w:pPr>
                              <w:pStyle w:val="Cabealho2"/>
                              <w:spacing w:line="276" w:lineRule="auto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FROM </w:t>
                            </w:r>
                            <w:r w:rsidRPr="00710A5F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SELECT </w:t>
                            </w:r>
                            <w:r w:rsidRPr="00710A5F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mes_i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AS </w:t>
                            </w:r>
                            <w:r w:rsidRPr="00710A5F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mes, freguesia, tempototal </w:t>
                            </w:r>
                          </w:p>
                          <w:p w:rsidR="002A1ECD" w:rsidRDefault="002A1ECD" w:rsidP="002A1ECD">
                            <w:pPr>
                              <w:pStyle w:val="Cabealho2"/>
                              <w:spacing w:line="276" w:lineRule="auto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FROM </w:t>
                            </w:r>
                            <w:r w:rsidRPr="00710A5F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dw_taxi_services </w:t>
                            </w:r>
                          </w:p>
                          <w:p w:rsidR="002A1ECD" w:rsidRDefault="002A1ECD" w:rsidP="002A1ECD">
                            <w:pPr>
                              <w:pStyle w:val="Cabealho2"/>
                              <w:spacing w:line="276" w:lineRule="auto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INNER JOIN </w:t>
                            </w:r>
                            <w:r w:rsidRPr="00710A5F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dw_local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ON </w:t>
                            </w:r>
                          </w:p>
                          <w:p w:rsidR="002A1ECD" w:rsidRDefault="002A1ECD" w:rsidP="002A1ECD">
                            <w:pPr>
                              <w:pStyle w:val="Cabealho2"/>
                              <w:spacing w:line="276" w:lineRule="auto"/>
                              <w:ind w:left="709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10A5F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dw_local.local_id = dw_taxi_services.local_i_id </w:t>
                            </w:r>
                          </w:p>
                          <w:p w:rsidR="002A1ECD" w:rsidRDefault="002A1ECD" w:rsidP="002A1ECD">
                            <w:pPr>
                              <w:pStyle w:val="Cabealho2"/>
                              <w:spacing w:line="276" w:lineRule="auto"/>
                              <w:ind w:left="709"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INNER JOIN </w:t>
                            </w:r>
                            <w:r w:rsidRPr="00710A5F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dw_stand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ON </w:t>
                            </w:r>
                          </w:p>
                          <w:p w:rsidR="002A1ECD" w:rsidRDefault="002A1ECD" w:rsidP="002A1ECD">
                            <w:pPr>
                              <w:pStyle w:val="Cabealho2"/>
                              <w:spacing w:line="276" w:lineRule="auto"/>
                              <w:ind w:left="709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10A5F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dw_stand.stand_id = dw_local.stand_id </w:t>
                            </w:r>
                          </w:p>
                          <w:p w:rsidR="002A1ECD" w:rsidRDefault="002A1ECD" w:rsidP="002A1ECD">
                            <w:pPr>
                              <w:pStyle w:val="Cabealho2"/>
                              <w:spacing w:line="276" w:lineRule="auto"/>
                              <w:ind w:left="709"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INNER JOIN </w:t>
                            </w:r>
                            <w:r w:rsidRPr="00710A5F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dw_tempo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ON</w:t>
                            </w:r>
                          </w:p>
                          <w:p w:rsidR="002A1ECD" w:rsidRDefault="002A1ECD" w:rsidP="002A1ECD">
                            <w:pPr>
                              <w:pStyle w:val="Cabealho2"/>
                              <w:spacing w:line="276" w:lineRule="auto"/>
                              <w:ind w:left="709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10A5F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dw_tempo.tempo_id = dw_taxi_services.tempo_id)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AS </w:t>
                            </w:r>
                            <w:r w:rsidRPr="00710A5F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 aux </w:t>
                            </w:r>
                          </w:p>
                          <w:p w:rsidR="002A1ECD" w:rsidRDefault="002A1ECD" w:rsidP="002A1ECD">
                            <w:pPr>
                              <w:pStyle w:val="Cabealho2"/>
                              <w:spacing w:line="276" w:lineRule="auto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GROUP BY </w:t>
                            </w:r>
                            <w:r w:rsidRPr="00710A5F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mes, freguesia </w:t>
                            </w:r>
                          </w:p>
                          <w:p w:rsidR="002A1ECD" w:rsidRPr="00710A5F" w:rsidRDefault="002A1ECD" w:rsidP="002A1ECD">
                            <w:pPr>
                              <w:pStyle w:val="Cabealho2"/>
                              <w:spacing w:line="276" w:lineRule="auto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LIMIT </w:t>
                            </w:r>
                            <w:r w:rsidRPr="00710A5F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10;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137160" rIns="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B3688" id="_x0000_s1034" type="#_x0000_t202" style="position:absolute;left:0;text-align:left;margin-left:0;margin-top:39.35pt;width:486pt;height:178.8pt;z-index:251703296;visibility:visible;mso-wrap-style:square;mso-width-percent:0;mso-height-percent:0;mso-wrap-distance-left:18pt;mso-wrap-distance-top:0;mso-wrap-distance-right:18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" fillcolor="white [3212]" stroked="f" strokeweight=".5pt">
                <v:shadow on="t" color="#438086 [3205]" origin=".5" offset="-1.5pt,0"/>
                <v:textbox inset="18pt,10.8pt,0,10.8pt">
                  <w:txbxContent>
                    <w:p w:rsidR="002A1ECD" w:rsidRPr="001F78F8" w:rsidRDefault="002A1ECD" w:rsidP="002A1ECD">
                      <w:pPr>
                        <w:pStyle w:val="Cabealho2"/>
                        <w:spacing w:line="276" w:lineRule="auto"/>
                        <w:ind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</w:rPr>
                      </w:pPr>
                      <w:r w:rsidRPr="001F78F8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</w:rPr>
                        <w:t xml:space="preserve">SELECT mes, freguesia, SUM(CAST(tempototal AS interval)) </w:t>
                      </w:r>
                    </w:p>
                    <w:p w:rsidR="002A1ECD" w:rsidRDefault="002A1ECD" w:rsidP="002A1ECD">
                      <w:pPr>
                        <w:pStyle w:val="Cabealho2"/>
                        <w:spacing w:line="276" w:lineRule="auto"/>
                        <w:ind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FROM </w:t>
                      </w:r>
                      <w:r w:rsidRPr="00710A5F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(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SELECT </w:t>
                      </w:r>
                      <w:r w:rsidRPr="00710A5F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mes_i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AS </w:t>
                      </w:r>
                      <w:r w:rsidRPr="00710A5F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mes, freguesia, tempototal </w:t>
                      </w:r>
                    </w:p>
                    <w:p w:rsidR="002A1ECD" w:rsidRDefault="002A1ECD" w:rsidP="002A1ECD">
                      <w:pPr>
                        <w:pStyle w:val="Cabealho2"/>
                        <w:spacing w:line="276" w:lineRule="auto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FROM </w:t>
                      </w:r>
                      <w:r w:rsidRPr="00710A5F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dw_taxi_services </w:t>
                      </w:r>
                    </w:p>
                    <w:p w:rsidR="002A1ECD" w:rsidRDefault="002A1ECD" w:rsidP="002A1ECD">
                      <w:pPr>
                        <w:pStyle w:val="Cabealho2"/>
                        <w:spacing w:line="276" w:lineRule="auto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INNER JOIN </w:t>
                      </w:r>
                      <w:r w:rsidRPr="00710A5F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dw_local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ON </w:t>
                      </w:r>
                    </w:p>
                    <w:p w:rsidR="002A1ECD" w:rsidRDefault="002A1ECD" w:rsidP="002A1ECD">
                      <w:pPr>
                        <w:pStyle w:val="Cabealho2"/>
                        <w:spacing w:line="276" w:lineRule="auto"/>
                        <w:ind w:left="709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 w:rsidRPr="00710A5F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dw_local.local_id = dw_taxi_services.local_i_id </w:t>
                      </w:r>
                    </w:p>
                    <w:p w:rsidR="002A1ECD" w:rsidRDefault="002A1ECD" w:rsidP="002A1ECD">
                      <w:pPr>
                        <w:pStyle w:val="Cabealho2"/>
                        <w:spacing w:line="276" w:lineRule="auto"/>
                        <w:ind w:left="709"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INNER JOIN </w:t>
                      </w:r>
                      <w:r w:rsidRPr="00710A5F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dw_stand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ON </w:t>
                      </w:r>
                    </w:p>
                    <w:p w:rsidR="002A1ECD" w:rsidRDefault="002A1ECD" w:rsidP="002A1ECD">
                      <w:pPr>
                        <w:pStyle w:val="Cabealho2"/>
                        <w:spacing w:line="276" w:lineRule="auto"/>
                        <w:ind w:left="709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 w:rsidRPr="00710A5F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dw_stand.stand_id = dw_local.stand_id </w:t>
                      </w:r>
                    </w:p>
                    <w:p w:rsidR="002A1ECD" w:rsidRDefault="002A1ECD" w:rsidP="002A1ECD">
                      <w:pPr>
                        <w:pStyle w:val="Cabealho2"/>
                        <w:spacing w:line="276" w:lineRule="auto"/>
                        <w:ind w:left="709"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INNER JOIN </w:t>
                      </w:r>
                      <w:r w:rsidRPr="00710A5F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dw_tempo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ON</w:t>
                      </w:r>
                    </w:p>
                    <w:p w:rsidR="002A1ECD" w:rsidRDefault="002A1ECD" w:rsidP="002A1ECD">
                      <w:pPr>
                        <w:pStyle w:val="Cabealho2"/>
                        <w:spacing w:line="276" w:lineRule="auto"/>
                        <w:ind w:left="709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 w:rsidRPr="00710A5F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dw_tempo.tempo_id = dw_taxi_services.tempo_id)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AS </w:t>
                      </w:r>
                      <w:r w:rsidRPr="00710A5F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 aux </w:t>
                      </w:r>
                    </w:p>
                    <w:p w:rsidR="002A1ECD" w:rsidRDefault="002A1ECD" w:rsidP="002A1ECD">
                      <w:pPr>
                        <w:pStyle w:val="Cabealho2"/>
                        <w:spacing w:line="276" w:lineRule="auto"/>
                        <w:ind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GROUP BY </w:t>
                      </w:r>
                      <w:r w:rsidRPr="00710A5F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mes, freguesia </w:t>
                      </w:r>
                    </w:p>
                    <w:p w:rsidR="002A1ECD" w:rsidRPr="00710A5F" w:rsidRDefault="002A1ECD" w:rsidP="002A1ECD">
                      <w:pPr>
                        <w:pStyle w:val="Cabealho2"/>
                        <w:spacing w:line="276" w:lineRule="auto"/>
                        <w:ind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LIMIT </w:t>
                      </w:r>
                      <w:r w:rsidRPr="00710A5F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10;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5D221E">
        <w:t xml:space="preserve">Assim como </w:t>
      </w:r>
      <w:r w:rsidR="00220FBE">
        <w:t>algumas c</w:t>
      </w:r>
      <w:r w:rsidR="00E83767">
        <w:t>onsultas de histogramas que achámos interessantes, c</w:t>
      </w:r>
      <w:r w:rsidR="00220FBE">
        <w:t>om</w:t>
      </w:r>
      <w:r w:rsidR="00E83767">
        <w:t>o</w:t>
      </w:r>
      <w:r w:rsidR="00220FBE">
        <w:t xml:space="preserve"> é o caso da soma total da duração dos serviços feitos por mês</w:t>
      </w:r>
      <w:r w:rsidR="00E83767">
        <w:t>,</w:t>
      </w:r>
      <w:r w:rsidR="00220FBE">
        <w:t xml:space="preserve"> por cada uma das freguesias:</w:t>
      </w:r>
    </w:p>
    <w:p w:rsidR="00F324C9" w:rsidRDefault="00971D5E" w:rsidP="00F324C9">
      <w:pPr>
        <w:spacing w:before="240"/>
      </w:pPr>
      <w:r>
        <w:rPr>
          <w:noProof/>
          <w:lang w:eastAsia="pt-PT"/>
        </w:rPr>
        <mc:AlternateContent>
          <mc:Choice Requires="wps">
            <w:drawing>
              <wp:anchor distT="0" distB="0" distL="228600" distR="228600" simplePos="0" relativeHeight="251699200" behindDoc="0" locked="0" layoutInCell="1" allowOverlap="1" wp14:anchorId="3A58566D" wp14:editId="69F873BA">
                <wp:simplePos x="0" y="0"/>
                <wp:positionH relativeFrom="margin">
                  <wp:align>right</wp:align>
                </wp:positionH>
                <wp:positionV relativeFrom="margin">
                  <wp:posOffset>3152775</wp:posOffset>
                </wp:positionV>
                <wp:extent cx="6172200" cy="1874520"/>
                <wp:effectExtent l="19050" t="0" r="0" b="0"/>
                <wp:wrapTopAndBottom/>
                <wp:docPr id="128" name="Caixa de Text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1874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>
                          <a:outerShdw dist="19050" dir="10800000" algn="r" rotWithShape="0">
                            <a:schemeClr val="accent2"/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A4D" w:rsidRDefault="00F43A4D" w:rsidP="00F43A4D">
                            <w:pPr>
                              <w:pStyle w:val="Cabealho2"/>
                              <w:spacing w:line="276" w:lineRule="auto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SELECT</w:t>
                            </w:r>
                            <w:r w:rsidRPr="007E18F5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 mes, taxi,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COUNT</w:t>
                            </w:r>
                            <w:r w:rsidRPr="007E18F5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(*) </w:t>
                            </w:r>
                          </w:p>
                          <w:p w:rsidR="00F43A4D" w:rsidRDefault="00F43A4D" w:rsidP="00F43A4D">
                            <w:pPr>
                              <w:pStyle w:val="Cabealho2"/>
                              <w:spacing w:line="276" w:lineRule="auto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FROM </w:t>
                            </w:r>
                            <w:r w:rsidRPr="007E18F5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SELECT </w:t>
                            </w:r>
                            <w:r w:rsidRPr="007E18F5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mes_i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AS </w:t>
                            </w:r>
                            <w:r w:rsidRPr="007E18F5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mes, nlicenca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AS </w:t>
                            </w:r>
                            <w:r w:rsidRPr="007E18F5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taxi </w:t>
                            </w:r>
                          </w:p>
                          <w:p w:rsidR="00F43A4D" w:rsidRDefault="00F43A4D" w:rsidP="00F43A4D">
                            <w:pPr>
                              <w:pStyle w:val="Cabealho2"/>
                              <w:spacing w:line="276" w:lineRule="auto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FROM </w:t>
                            </w:r>
                            <w:r w:rsidRPr="007E18F5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dw_taxi_services </w:t>
                            </w:r>
                          </w:p>
                          <w:p w:rsidR="00F43A4D" w:rsidRDefault="00F43A4D" w:rsidP="00F43A4D">
                            <w:pPr>
                              <w:pStyle w:val="Cabealho2"/>
                              <w:spacing w:line="276" w:lineRule="auto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INNER JOIN </w:t>
                            </w:r>
                            <w:r w:rsidRPr="007E18F5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dw_taxi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ON</w:t>
                            </w:r>
                          </w:p>
                          <w:p w:rsidR="00F43A4D" w:rsidRDefault="00F43A4D" w:rsidP="00F43A4D">
                            <w:pPr>
                              <w:pStyle w:val="Cabealho2"/>
                              <w:spacing w:line="276" w:lineRule="auto"/>
                              <w:ind w:left="709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E18F5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dw_taxi_services.taxi_id = dw_taxi.taxi_id </w:t>
                            </w:r>
                          </w:p>
                          <w:p w:rsidR="00F43A4D" w:rsidRDefault="00F43A4D" w:rsidP="00F43A4D">
                            <w:pPr>
                              <w:pStyle w:val="Cabealho2"/>
                              <w:spacing w:line="276" w:lineRule="auto"/>
                              <w:ind w:left="709"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INNER JOIN </w:t>
                            </w:r>
                            <w:r w:rsidRPr="007E18F5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dw_tempo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ON</w:t>
                            </w:r>
                          </w:p>
                          <w:p w:rsidR="00F43A4D" w:rsidRDefault="00F43A4D" w:rsidP="00F43A4D">
                            <w:pPr>
                              <w:pStyle w:val="Cabealho2"/>
                              <w:spacing w:line="276" w:lineRule="auto"/>
                              <w:ind w:left="709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E18F5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dw_taxi_services.tempo_id = dw_tempo.tempo_id)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AS </w:t>
                            </w:r>
                            <w:r w:rsidRPr="007E18F5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aux </w:t>
                            </w:r>
                          </w:p>
                          <w:p w:rsidR="00F43A4D" w:rsidRDefault="00F43A4D" w:rsidP="00F43A4D">
                            <w:pPr>
                              <w:pStyle w:val="Cabealho2"/>
                              <w:spacing w:line="276" w:lineRule="auto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GROUP BY </w:t>
                            </w:r>
                            <w:r w:rsidRPr="007E18F5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mes, taxi </w:t>
                            </w:r>
                          </w:p>
                          <w:p w:rsidR="00F43A4D" w:rsidRPr="007E18F5" w:rsidRDefault="00F43A4D" w:rsidP="00F43A4D">
                            <w:pPr>
                              <w:pStyle w:val="Cabealho2"/>
                              <w:spacing w:line="276" w:lineRule="auto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LIMIT </w:t>
                            </w:r>
                            <w:r w:rsidRPr="007E18F5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 w:val="22"/>
                                <w:szCs w:val="22"/>
                                <w:lang w:val="en-US"/>
                              </w:rPr>
                              <w:t>10;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137160" rIns="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8566D" id="_x0000_s1035" type="#_x0000_t202" style="position:absolute;left:0;text-align:left;margin-left:434.8pt;margin-top:248.25pt;width:486pt;height:147.6pt;z-index:251699200;visibility:visible;mso-wrap-style:square;mso-width-percent:0;mso-height-percent:0;mso-wrap-distance-left:18pt;mso-wrap-distance-top:0;mso-wrap-distance-right:18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" fillcolor="white [3212]" stroked="f" strokeweight=".5pt">
                <v:shadow on="t" color="#438086 [3205]" origin=".5" offset="-1.5pt,0"/>
                <v:textbox inset="18pt,10.8pt,0,10.8pt">
                  <w:txbxContent>
                    <w:p w:rsidR="00F43A4D" w:rsidRDefault="00F43A4D" w:rsidP="00F43A4D">
                      <w:pPr>
                        <w:pStyle w:val="Cabealho2"/>
                        <w:spacing w:line="276" w:lineRule="auto"/>
                        <w:ind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SELECT</w:t>
                      </w:r>
                      <w:r w:rsidRPr="007E18F5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 mes, taxi,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COUNT</w:t>
                      </w:r>
                      <w:r w:rsidRPr="007E18F5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(*) </w:t>
                      </w:r>
                    </w:p>
                    <w:p w:rsidR="00F43A4D" w:rsidRDefault="00F43A4D" w:rsidP="00F43A4D">
                      <w:pPr>
                        <w:pStyle w:val="Cabealho2"/>
                        <w:spacing w:line="276" w:lineRule="auto"/>
                        <w:ind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FROM </w:t>
                      </w:r>
                      <w:r w:rsidRPr="007E18F5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(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SELECT </w:t>
                      </w:r>
                      <w:r w:rsidRPr="007E18F5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mes_i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AS </w:t>
                      </w:r>
                      <w:r w:rsidRPr="007E18F5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mes, nlicenca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AS </w:t>
                      </w:r>
                      <w:r w:rsidRPr="007E18F5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taxi </w:t>
                      </w:r>
                    </w:p>
                    <w:p w:rsidR="00F43A4D" w:rsidRDefault="00F43A4D" w:rsidP="00F43A4D">
                      <w:pPr>
                        <w:pStyle w:val="Cabealho2"/>
                        <w:spacing w:line="276" w:lineRule="auto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FROM </w:t>
                      </w:r>
                      <w:r w:rsidRPr="007E18F5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dw_taxi_services </w:t>
                      </w:r>
                    </w:p>
                    <w:p w:rsidR="00F43A4D" w:rsidRDefault="00F43A4D" w:rsidP="00F43A4D">
                      <w:pPr>
                        <w:pStyle w:val="Cabealho2"/>
                        <w:spacing w:line="276" w:lineRule="auto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INNER JOIN </w:t>
                      </w:r>
                      <w:r w:rsidRPr="007E18F5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dw_taxi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ON</w:t>
                      </w:r>
                    </w:p>
                    <w:p w:rsidR="00F43A4D" w:rsidRDefault="00F43A4D" w:rsidP="00F43A4D">
                      <w:pPr>
                        <w:pStyle w:val="Cabealho2"/>
                        <w:spacing w:line="276" w:lineRule="auto"/>
                        <w:ind w:left="709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 w:rsidRPr="007E18F5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dw_taxi_services.taxi_id = dw_taxi.taxi_id </w:t>
                      </w:r>
                    </w:p>
                    <w:p w:rsidR="00F43A4D" w:rsidRDefault="00F43A4D" w:rsidP="00F43A4D">
                      <w:pPr>
                        <w:pStyle w:val="Cabealho2"/>
                        <w:spacing w:line="276" w:lineRule="auto"/>
                        <w:ind w:left="709"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INNER JOIN </w:t>
                      </w:r>
                      <w:r w:rsidRPr="007E18F5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dw_tempo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ON</w:t>
                      </w:r>
                    </w:p>
                    <w:p w:rsidR="00F43A4D" w:rsidRDefault="00F43A4D" w:rsidP="00F43A4D">
                      <w:pPr>
                        <w:pStyle w:val="Cabealho2"/>
                        <w:spacing w:line="276" w:lineRule="auto"/>
                        <w:ind w:left="709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 w:rsidRPr="007E18F5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dw_taxi_services.tempo_id = dw_tempo.tempo_id)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AS </w:t>
                      </w:r>
                      <w:r w:rsidRPr="007E18F5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aux </w:t>
                      </w:r>
                    </w:p>
                    <w:p w:rsidR="00F43A4D" w:rsidRDefault="00F43A4D" w:rsidP="00F43A4D">
                      <w:pPr>
                        <w:pStyle w:val="Cabealho2"/>
                        <w:spacing w:line="276" w:lineRule="auto"/>
                        <w:ind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GROUP BY </w:t>
                      </w:r>
                      <w:r w:rsidRPr="007E18F5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mes, taxi </w:t>
                      </w:r>
                    </w:p>
                    <w:p w:rsidR="00F43A4D" w:rsidRPr="007E18F5" w:rsidRDefault="00F43A4D" w:rsidP="00F43A4D">
                      <w:pPr>
                        <w:pStyle w:val="Cabealho2"/>
                        <w:spacing w:line="276" w:lineRule="auto"/>
                        <w:ind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 xml:space="preserve">LIMIT </w:t>
                      </w:r>
                      <w:r w:rsidRPr="007E18F5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 w:val="22"/>
                          <w:szCs w:val="22"/>
                          <w:lang w:val="en-US"/>
                        </w:rPr>
                        <w:t>10;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211072">
        <w:t>E o</w:t>
      </w:r>
      <w:r w:rsidR="00F324C9">
        <w:t xml:space="preserve"> número de serviços feitos por mês por cada táxi:</w:t>
      </w:r>
    </w:p>
    <w:p w:rsidR="004C579A" w:rsidRDefault="00A94EA7" w:rsidP="00A94EA7">
      <w:pPr>
        <w:pStyle w:val="Ttulo1"/>
      </w:pPr>
      <w:r>
        <w:t>Conclusões</w:t>
      </w:r>
    </w:p>
    <w:p w:rsidR="00BF7407" w:rsidRPr="00A912F1" w:rsidRDefault="00BB620B" w:rsidP="00BF7407">
      <w:pPr>
        <w:spacing w:before="240" w:after="0"/>
      </w:pPr>
      <w:r>
        <w:t>Durante a elaboração/criação do trabalho/</w:t>
      </w:r>
      <w:r w:rsidRPr="00E83767">
        <w:rPr>
          <w:i/>
        </w:rPr>
        <w:t>data warehouse</w:t>
      </w:r>
      <w:r>
        <w:t xml:space="preserve"> demo</w:t>
      </w:r>
      <w:r w:rsidR="00E83767">
        <w:t>s</w:t>
      </w:r>
      <w:r>
        <w:t xml:space="preserve"> conta de vários aspetos, principalmente que </w:t>
      </w:r>
      <w:r w:rsidR="00E83767">
        <w:t>o</w:t>
      </w:r>
      <w:r>
        <w:t xml:space="preserve"> </w:t>
      </w:r>
      <w:r w:rsidRPr="00E83767">
        <w:rPr>
          <w:i/>
        </w:rPr>
        <w:t>data warehouse</w:t>
      </w:r>
      <w:r>
        <w:t xml:space="preserve"> poderia ser </w:t>
      </w:r>
      <w:r w:rsidR="00E83767">
        <w:t>contruído</w:t>
      </w:r>
      <w:r>
        <w:t xml:space="preserve"> de várias formas diferentes (tanto a tabela de factos como as de dimensão)</w:t>
      </w:r>
      <w:r w:rsidR="00E83767">
        <w:t>,</w:t>
      </w:r>
      <w:r w:rsidR="00BD1521">
        <w:t xml:space="preserve"> dependendo do objetivo da análise</w:t>
      </w:r>
      <w:r w:rsidR="00E83767">
        <w:t xml:space="preserve"> sobre o mesmo</w:t>
      </w:r>
      <w:r w:rsidR="00BD1521">
        <w:t xml:space="preserve">. </w:t>
      </w:r>
      <w:r w:rsidR="000228EE">
        <w:t>Esta diferenças residem no tipo de granularidade pretendida, no tipo de descrição em cada uma das tabelas dimensão</w:t>
      </w:r>
      <w:r w:rsidR="00E83767">
        <w:t>,</w:t>
      </w:r>
      <w:r w:rsidR="000228EE">
        <w:t xml:space="preserve"> entre outras. Por exemplo, no nosso trabalho definimos uma granularidade fina</w:t>
      </w:r>
      <w:r w:rsidR="00E83767">
        <w:t>,</w:t>
      </w:r>
      <w:r w:rsidR="000228EE">
        <w:t xml:space="preserve"> no sentido em que descrevemos todos os serviços a nível temporal, pois na tabela dimensão </w:t>
      </w:r>
      <w:r w:rsidR="000228EE">
        <w:rPr>
          <w:i/>
        </w:rPr>
        <w:t>dw_tempo</w:t>
      </w:r>
      <w:r w:rsidR="000228EE">
        <w:t xml:space="preserve"> definimos tanto as características de tempo em que o serviço inicia</w:t>
      </w:r>
      <w:r w:rsidR="00E83767">
        <w:t>,</w:t>
      </w:r>
      <w:r w:rsidR="000228EE">
        <w:t xml:space="preserve"> como as em</w:t>
      </w:r>
      <w:r w:rsidR="00E83767">
        <w:t xml:space="preserve"> que o serviço termina e realizá</w:t>
      </w:r>
      <w:r w:rsidR="000228EE">
        <w:t xml:space="preserve">mos algo semelhante para o </w:t>
      </w:r>
      <w:r w:rsidR="00C1666B">
        <w:t xml:space="preserve">local </w:t>
      </w:r>
      <w:r w:rsidR="00E83767">
        <w:t>de início e</w:t>
      </w:r>
      <w:r w:rsidR="00677B2C">
        <w:t xml:space="preserve"> fim do serviço</w:t>
      </w:r>
      <w:r w:rsidR="002F3E18">
        <w:t xml:space="preserve">, mas com a dissemelhança que estas duas informações ficaram na tabela de factos e não na </w:t>
      </w:r>
      <w:r w:rsidR="002F3E18">
        <w:rPr>
          <w:i/>
        </w:rPr>
        <w:t>dw_local</w:t>
      </w:r>
      <w:r w:rsidR="002F3E18">
        <w:t xml:space="preserve"> o que implica uma dimensão adicional ao nosso </w:t>
      </w:r>
      <w:r w:rsidR="002F3E18">
        <w:rPr>
          <w:i/>
        </w:rPr>
        <w:t>cubo</w:t>
      </w:r>
      <w:r w:rsidR="00A912F1">
        <w:t>.</w:t>
      </w:r>
      <w:r w:rsidR="00ED3C0C">
        <w:t xml:space="preserve"> </w:t>
      </w:r>
    </w:p>
    <w:sectPr w:rsidR="00BF7407" w:rsidRPr="00A912F1" w:rsidSect="00BA0EF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pgSz w:w="11907" w:h="16839"/>
      <w:pgMar w:top="1440" w:right="1080" w:bottom="1440" w:left="108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761C" w:rsidRDefault="00FD761C">
      <w:r>
        <w:separator/>
      </w:r>
    </w:p>
    <w:p w:rsidR="00FD761C" w:rsidRDefault="00FD761C"/>
    <w:p w:rsidR="00FD761C" w:rsidRDefault="00FD761C"/>
    <w:p w:rsidR="00FD761C" w:rsidRDefault="00FD761C"/>
    <w:p w:rsidR="00FD761C" w:rsidRDefault="00FD761C"/>
  </w:endnote>
  <w:endnote w:type="continuationSeparator" w:id="0">
    <w:p w:rsidR="00FD761C" w:rsidRDefault="00FD761C">
      <w:r>
        <w:continuationSeparator/>
      </w:r>
    </w:p>
    <w:p w:rsidR="00FD761C" w:rsidRDefault="00FD761C"/>
    <w:p w:rsidR="00FD761C" w:rsidRDefault="00FD761C"/>
    <w:p w:rsidR="00FD761C" w:rsidRDefault="00FD761C"/>
    <w:p w:rsidR="00FD761C" w:rsidRDefault="00FD76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5E0" w:rsidRDefault="004A35E0">
    <w:pPr>
      <w:jc w:val="right"/>
    </w:pPr>
  </w:p>
  <w:p w:rsidR="004A35E0" w:rsidRDefault="00D77E17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00CCB">
      <w:rPr>
        <w:noProof/>
      </w:rPr>
      <w:t>6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p w:rsidR="004A35E0" w:rsidRDefault="00AB49C2">
    <w:pPr>
      <w:jc w:val="right"/>
    </w:pPr>
    <w:r>
      <w:rPr>
        <w:noProof/>
        <w:lang w:eastAsia="pt-PT"/>
      </w:rPr>
      <mc:AlternateContent>
        <mc:Choice Requires="wpg">
          <w:drawing>
            <wp:inline distT="0" distB="0" distL="0" distR="0">
              <wp:extent cx="2327910" cy="45085"/>
              <wp:effectExtent l="9525" t="9525" r="15240" b="12065"/>
              <wp:docPr id="5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6" name="AutoShape 24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AutoShape 25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0151003C" id="Group 23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4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" strokecolor="#438086 [3205]" strokeweight="1.5pt"/>
              <v:shape id="AutoShape 25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" strokecolor="#438086 [3205]" strokeweight=".25pt"/>
              <w10:anchorlock/>
            </v:group>
          </w:pict>
        </mc:Fallback>
      </mc:AlternateContent>
    </w:r>
  </w:p>
  <w:p w:rsidR="004A35E0" w:rsidRDefault="004A35E0">
    <w:pPr>
      <w:pStyle w:val="SemEspaamen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5E0" w:rsidRDefault="004A35E0">
    <w:pPr>
      <w:jc w:val="right"/>
    </w:pPr>
  </w:p>
  <w:p w:rsidR="004A35E0" w:rsidRDefault="00D77E17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00CCB">
      <w:rPr>
        <w:noProof/>
      </w:rPr>
      <w:t>7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p w:rsidR="004A35E0" w:rsidRDefault="00AB49C2">
    <w:pPr>
      <w:jc w:val="right"/>
    </w:pPr>
    <w:r>
      <w:rPr>
        <w:noProof/>
        <w:lang w:eastAsia="pt-PT"/>
      </w:rPr>
      <mc:AlternateContent>
        <mc:Choice Requires="wpg">
          <w:drawing>
            <wp:inline distT="0" distB="0" distL="0" distR="0">
              <wp:extent cx="2327910" cy="45085"/>
              <wp:effectExtent l="5080" t="13335" r="10160" b="8255"/>
              <wp:docPr id="2" name="Group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3" name="AutoShape 21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AutoShape 22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34001D4C" id="Group 20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" strokecolor="#438086 [3205]" strokeweight="1.5pt"/>
              <v:shape id="AutoShape 22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" strokecolor="#438086 [3205]" strokeweight=".25pt"/>
              <w10:anchorlock/>
            </v:group>
          </w:pict>
        </mc:Fallback>
      </mc:AlternateContent>
    </w:r>
  </w:p>
  <w:p w:rsidR="004A35E0" w:rsidRDefault="004A35E0">
    <w:pPr>
      <w:pStyle w:val="SemEspaamen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761C" w:rsidRDefault="00FD761C">
      <w:r>
        <w:separator/>
      </w:r>
    </w:p>
    <w:p w:rsidR="00FD761C" w:rsidRDefault="00FD761C"/>
    <w:p w:rsidR="00FD761C" w:rsidRDefault="00FD761C"/>
    <w:p w:rsidR="00FD761C" w:rsidRDefault="00FD761C"/>
    <w:p w:rsidR="00FD761C" w:rsidRDefault="00FD761C"/>
  </w:footnote>
  <w:footnote w:type="continuationSeparator" w:id="0">
    <w:p w:rsidR="00FD761C" w:rsidRDefault="00FD761C">
      <w:r>
        <w:continuationSeparator/>
      </w:r>
    </w:p>
    <w:p w:rsidR="00FD761C" w:rsidRDefault="00FD761C"/>
    <w:p w:rsidR="00FD761C" w:rsidRDefault="00FD761C"/>
    <w:p w:rsidR="00FD761C" w:rsidRDefault="00FD761C"/>
    <w:p w:rsidR="00FD761C" w:rsidRDefault="00FD761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5E0" w:rsidRDefault="000E7805" w:rsidP="000E7805">
    <w:pPr>
      <w:pStyle w:val="Cabealho"/>
      <w:pBdr>
        <w:bottom w:val="single" w:sz="4" w:space="0" w:color="auto"/>
      </w:pBdr>
      <w:jc w:val="right"/>
    </w:pPr>
    <w:r>
      <w:t>Tópico Avançados em Bases de Dados</w:t>
    </w:r>
  </w:p>
  <w:p w:rsidR="004A35E0" w:rsidRDefault="004A35E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5E0" w:rsidRDefault="000D787D">
    <w:pPr>
      <w:pStyle w:val="Cabealho"/>
      <w:pBdr>
        <w:bottom w:val="single" w:sz="4" w:space="0" w:color="auto"/>
      </w:pBdr>
      <w:jc w:val="right"/>
    </w:pPr>
    <w:r>
      <w:t>Tópico Avançados em Base</w:t>
    </w:r>
    <w:r w:rsidR="00E51A91">
      <w:t>s de Dados</w:t>
    </w:r>
  </w:p>
  <w:p w:rsidR="004A35E0" w:rsidRDefault="004A35E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1A91" w:rsidRDefault="00E51A91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-635</wp:posOffset>
          </wp:positionV>
          <wp:extent cx="1653540" cy="850265"/>
          <wp:effectExtent l="0" t="0" r="3810" b="6985"/>
          <wp:wrapTight wrapText="bothSides">
            <wp:wrapPolygon edited="0">
              <wp:start x="0" y="0"/>
              <wp:lineTo x="0" y="21294"/>
              <wp:lineTo x="21401" y="21294"/>
              <wp:lineTo x="21401" y="0"/>
              <wp:lineTo x="0" y="0"/>
            </wp:wrapPolygon>
          </wp:wrapTight>
          <wp:docPr id="24" name="Imagem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fc.po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3540" cy="8502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2A6D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A46E6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B5E52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BA6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5EA7C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326D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D3A6B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0E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F4EB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68872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D11A9"/>
    <w:multiLevelType w:val="multilevel"/>
    <w:tmpl w:val="33B056D0"/>
    <w:numStyleLink w:val="ListacomMarcasUrbana"/>
  </w:abstractNum>
  <w:abstractNum w:abstractNumId="11" w15:restartNumberingAfterBreak="0">
    <w:nsid w:val="0EDC38E4"/>
    <w:multiLevelType w:val="multilevel"/>
    <w:tmpl w:val="33B056D0"/>
    <w:numStyleLink w:val="ListacomMarcasUrbana"/>
  </w:abstractNum>
  <w:abstractNum w:abstractNumId="12" w15:restartNumberingAfterBreak="0">
    <w:nsid w:val="124B7CF1"/>
    <w:multiLevelType w:val="multilevel"/>
    <w:tmpl w:val="7AC6A14E"/>
    <w:styleLink w:val="ListaNumeradaUrbana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eastAsiaTheme="minorEastAsia" w:hAnsiTheme="minorHAnsi" w:cstheme="minorBidi" w:hint="default"/>
        <w:i w:val="0"/>
        <w:color w:val="A04DA3" w:themeColor="accent3"/>
        <w:sz w:val="20"/>
        <w:szCs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3" w15:restartNumberingAfterBreak="0">
    <w:nsid w:val="19BE3A5C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4" w15:restartNumberingAfterBreak="0">
    <w:nsid w:val="1A6C5517"/>
    <w:multiLevelType w:val="multilevel"/>
    <w:tmpl w:val="7AC6A14E"/>
    <w:numStyleLink w:val="ListaNumeradaUrbana"/>
  </w:abstractNum>
  <w:abstractNum w:abstractNumId="15" w15:restartNumberingAfterBreak="0">
    <w:nsid w:val="1DDE73E0"/>
    <w:multiLevelType w:val="multilevel"/>
    <w:tmpl w:val="33B056D0"/>
    <w:numStyleLink w:val="ListacomMarcasUrbana"/>
  </w:abstractNum>
  <w:abstractNum w:abstractNumId="16" w15:restartNumberingAfterBreak="0">
    <w:nsid w:val="251A0F72"/>
    <w:multiLevelType w:val="multilevel"/>
    <w:tmpl w:val="7AC6A14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7" w15:restartNumberingAfterBreak="0">
    <w:nsid w:val="308C1F36"/>
    <w:multiLevelType w:val="hybridMultilevel"/>
    <w:tmpl w:val="3AE83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84D2ED82">
      <w:start w:val="1"/>
      <w:numFmt w:val="lowerLetter"/>
      <w:lvlText w:val="%2."/>
      <w:lvlJc w:val="left"/>
      <w:pPr>
        <w:ind w:left="2160" w:hanging="360"/>
      </w:pPr>
      <w:rPr>
        <w:color w:val="424456" w:themeColor="text2"/>
      </w:rPr>
    </w:lvl>
    <w:lvl w:ilvl="2" w:tplc="553E7D70">
      <w:start w:val="1"/>
      <w:numFmt w:val="lowerRoman"/>
      <w:lvlText w:val="%3."/>
      <w:lvlJc w:val="right"/>
      <w:pPr>
        <w:ind w:left="2880" w:hanging="180"/>
      </w:pPr>
      <w:rPr>
        <w:color w:val="424456" w:themeColor="text2"/>
      </w:rPr>
    </w:lvl>
    <w:lvl w:ilvl="3" w:tplc="DEE48288">
      <w:start w:val="1"/>
      <w:numFmt w:val="decimal"/>
      <w:lvlText w:val="%4."/>
      <w:lvlJc w:val="left"/>
      <w:pPr>
        <w:ind w:left="3600" w:hanging="360"/>
      </w:pPr>
      <w:rPr>
        <w:color w:val="424456" w:themeColor="text2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5E71CD9"/>
    <w:multiLevelType w:val="hybridMultilevel"/>
    <w:tmpl w:val="39D65854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6A80E22"/>
    <w:multiLevelType w:val="hybridMultilevel"/>
    <w:tmpl w:val="CF7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D9C46A3"/>
    <w:multiLevelType w:val="multilevel"/>
    <w:tmpl w:val="33B056D0"/>
    <w:styleLink w:val="ListacomMarcasUrbana"/>
    <w:lvl w:ilvl="0">
      <w:start w:val="1"/>
      <w:numFmt w:val="bullet"/>
      <w:pStyle w:val="Marca1"/>
      <w:lvlText w:val=""/>
      <w:lvlJc w:val="left"/>
      <w:pPr>
        <w:ind w:left="216" w:hanging="216"/>
      </w:pPr>
      <w:rPr>
        <w:rFonts w:asciiTheme="minorHAnsi" w:eastAsiaTheme="minorEastAsia" w:hAnsi="Symbol" w:cstheme="minorBidi" w:hint="default"/>
        <w:b w:val="0"/>
        <w:i w:val="0"/>
        <w:color w:val="A04DA3" w:themeColor="accent3"/>
        <w:sz w:val="18"/>
        <w:szCs w:val="18"/>
      </w:rPr>
    </w:lvl>
    <w:lvl w:ilvl="1">
      <w:start w:val="1"/>
      <w:numFmt w:val="bullet"/>
      <w:pStyle w:val="Marca2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Marca3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1" w15:restartNumberingAfterBreak="0">
    <w:nsid w:val="40B17DB9"/>
    <w:multiLevelType w:val="hybridMultilevel"/>
    <w:tmpl w:val="A0BE2AD0"/>
    <w:lvl w:ilvl="0" w:tplc="C40458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25F64" w:themeColor="accent2" w:themeShade="BF"/>
        <w:sz w:val="18"/>
        <w:szCs w:val="18"/>
        <w:u w:val="none"/>
      </w:rPr>
    </w:lvl>
    <w:lvl w:ilvl="1" w:tplc="098C87B0">
      <w:start w:val="1"/>
      <w:numFmt w:val="lowerLetter"/>
      <w:lvlText w:val="%2."/>
      <w:lvlJc w:val="left"/>
      <w:pPr>
        <w:ind w:left="1440" w:hanging="360"/>
      </w:pPr>
      <w:rPr>
        <w:color w:val="438086" w:themeColor="accent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C57BC7"/>
    <w:multiLevelType w:val="hybridMultilevel"/>
    <w:tmpl w:val="5064A2F4"/>
    <w:lvl w:ilvl="0" w:tplc="BDC83AC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325F64" w:themeColor="accent2" w:themeShade="BF"/>
        <w:sz w:val="16"/>
        <w:szCs w:val="16"/>
      </w:rPr>
    </w:lvl>
    <w:lvl w:ilvl="1" w:tplc="E896886C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438086" w:themeColor="accent2"/>
        <w:sz w:val="16"/>
        <w:szCs w:val="16"/>
      </w:rPr>
    </w:lvl>
    <w:lvl w:ilvl="2" w:tplc="13C0FDF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color w:val="83BBC1" w:themeColor="accent2" w:themeTint="99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8785B94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4" w15:restartNumberingAfterBreak="0">
    <w:nsid w:val="63E8022B"/>
    <w:multiLevelType w:val="multilevel"/>
    <w:tmpl w:val="33B056D0"/>
    <w:numStyleLink w:val="ListacomMarcasUrbana"/>
  </w:abstractNum>
  <w:abstractNum w:abstractNumId="25" w15:restartNumberingAfterBreak="0">
    <w:nsid w:val="6F0D0B31"/>
    <w:multiLevelType w:val="multilevel"/>
    <w:tmpl w:val="7AC6A14E"/>
    <w:numStyleLink w:val="ListaNumeradaUrbana"/>
  </w:abstractNum>
  <w:abstractNum w:abstractNumId="26" w15:restartNumberingAfterBreak="0">
    <w:nsid w:val="72817FF1"/>
    <w:multiLevelType w:val="hybridMultilevel"/>
    <w:tmpl w:val="702CD21C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F4389890">
      <w:start w:val="1"/>
      <w:numFmt w:val="bullet"/>
      <w:lvlText w:val=""/>
      <w:lvlJc w:val="left"/>
      <w:pPr>
        <w:ind w:left="2160" w:hanging="360"/>
      </w:pPr>
      <w:rPr>
        <w:rFonts w:ascii="Wingdings" w:hAnsi="Wingdings" w:cs="Wingdings" w:hint="default"/>
        <w:color w:val="438086" w:themeColor="accent2"/>
        <w:sz w:val="12"/>
        <w:szCs w:val="12"/>
      </w:rPr>
    </w:lvl>
    <w:lvl w:ilvl="2" w:tplc="9A9E4A9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53548A" w:themeColor="accent1"/>
        <w:sz w:val="16"/>
        <w:szCs w:val="16"/>
      </w:rPr>
    </w:lvl>
    <w:lvl w:ilvl="3" w:tplc="96863BBE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16"/>
        <w:szCs w:val="16"/>
      </w:rPr>
    </w:lvl>
    <w:lvl w:ilvl="4" w:tplc="98987F98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6740294"/>
    <w:multiLevelType w:val="multilevel"/>
    <w:tmpl w:val="33B056D0"/>
    <w:numStyleLink w:val="ListacomMarcasUrbana"/>
  </w:abstractNum>
  <w:abstractNum w:abstractNumId="28" w15:restartNumberingAfterBreak="0">
    <w:nsid w:val="76921C5B"/>
    <w:multiLevelType w:val="multilevel"/>
    <w:tmpl w:val="33B056D0"/>
    <w:numStyleLink w:val="ListacomMarcasUrbana"/>
  </w:abstractNum>
  <w:abstractNum w:abstractNumId="29" w15:restartNumberingAfterBreak="0">
    <w:nsid w:val="77A412FE"/>
    <w:multiLevelType w:val="hybridMultilevel"/>
    <w:tmpl w:val="973A38C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025C09"/>
    <w:multiLevelType w:val="multilevel"/>
    <w:tmpl w:val="33B056D0"/>
    <w:numStyleLink w:val="ListacomMarcasUrbana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21"/>
  </w:num>
  <w:num w:numId="13">
    <w:abstractNumId w:val="22"/>
  </w:num>
  <w:num w:numId="14">
    <w:abstractNumId w:val="18"/>
  </w:num>
  <w:num w:numId="15">
    <w:abstractNumId w:val="26"/>
  </w:num>
  <w:num w:numId="16">
    <w:abstractNumId w:val="17"/>
  </w:num>
  <w:num w:numId="17">
    <w:abstractNumId w:val="20"/>
  </w:num>
  <w:num w:numId="18">
    <w:abstractNumId w:val="11"/>
  </w:num>
  <w:num w:numId="19">
    <w:abstractNumId w:val="27"/>
  </w:num>
  <w:num w:numId="20">
    <w:abstractNumId w:val="28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start w:val="1"/>
        <w:numFmt w:val="bullet"/>
        <w:lvlText w:val=""/>
        <w:lvlJc w:val="left"/>
        <w:pPr>
          <w:ind w:left="1196" w:hanging="216"/>
        </w:pPr>
        <w:rPr>
          <w:rFonts w:ascii="Symbol" w:hAnsi="Symbol" w:hint="default"/>
          <w:color w:val="53548A" w:themeColor="accent1"/>
          <w:sz w:val="18"/>
          <w:szCs w:val="18"/>
        </w:rPr>
      </w:lvl>
    </w:lvlOverride>
  </w:num>
  <w:num w:numId="21">
    <w:abstractNumId w:val="24"/>
    <w:lvlOverride w:ilvl="0">
      <w:lvl w:ilvl="0">
        <w:start w:val="1"/>
        <w:numFmt w:val="bullet"/>
        <w:lvlText w:val=""/>
        <w:lvlJc w:val="left"/>
        <w:pPr>
          <w:ind w:left="216" w:hanging="216"/>
        </w:pPr>
        <w:rPr>
          <w:rFonts w:ascii="Symbol" w:hAnsi="Symbol" w:hint="default"/>
          <w:b w:val="0"/>
          <w:i w:val="0"/>
          <w:color w:val="A04DA3" w:themeColor="accent3"/>
          <w:sz w:val="18"/>
          <w:szCs w:val="18"/>
        </w:rPr>
      </w:lvl>
    </w:lvlOverride>
  </w:num>
  <w:num w:numId="22">
    <w:abstractNumId w:val="12"/>
  </w:num>
  <w:num w:numId="23">
    <w:abstractNumId w:val="25"/>
  </w:num>
  <w:num w:numId="24">
    <w:abstractNumId w:val="14"/>
  </w:num>
  <w:num w:numId="25">
    <w:abstractNumId w:val="13"/>
  </w:num>
  <w:num w:numId="26">
    <w:abstractNumId w:val="10"/>
  </w:num>
  <w:num w:numId="27">
    <w:abstractNumId w:val="30"/>
  </w:num>
  <w:num w:numId="28">
    <w:abstractNumId w:val="23"/>
  </w:num>
  <w:num w:numId="29">
    <w:abstractNumId w:val="16"/>
  </w:num>
  <w:num w:numId="30">
    <w:abstractNumId w:val="15"/>
  </w:num>
  <w:num w:numId="31">
    <w:abstractNumId w:val="15"/>
  </w:num>
  <w:num w:numId="32">
    <w:abstractNumId w:val="15"/>
  </w:num>
  <w:num w:numId="33">
    <w:abstractNumId w:val="20"/>
  </w:num>
  <w:num w:numId="34">
    <w:abstractNumId w:val="12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hyphenationZone w:val="420"/>
  <w:evenAndOddHeaders/>
  <w:drawingGridHorizontalSpacing w:val="100"/>
  <w:displayHorizontalDrawingGridEvery w:val="2"/>
  <w:characterSpacingControl w:val="doNotCompress"/>
  <w:hdrShapeDefaults>
    <o:shapedefaults v:ext="edit" spidmax="2049" fillcolor="white">
      <v:fill color="white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9C2"/>
    <w:rsid w:val="00000CCB"/>
    <w:rsid w:val="00012351"/>
    <w:rsid w:val="000127F1"/>
    <w:rsid w:val="000228EE"/>
    <w:rsid w:val="0002649B"/>
    <w:rsid w:val="00044FD5"/>
    <w:rsid w:val="0005350D"/>
    <w:rsid w:val="00057902"/>
    <w:rsid w:val="0006023C"/>
    <w:rsid w:val="000617D0"/>
    <w:rsid w:val="00070426"/>
    <w:rsid w:val="00071D9F"/>
    <w:rsid w:val="00075409"/>
    <w:rsid w:val="00085C3E"/>
    <w:rsid w:val="00087EB0"/>
    <w:rsid w:val="000A7A35"/>
    <w:rsid w:val="000B02D8"/>
    <w:rsid w:val="000B2013"/>
    <w:rsid w:val="000B3724"/>
    <w:rsid w:val="000B3879"/>
    <w:rsid w:val="000C2856"/>
    <w:rsid w:val="000C6403"/>
    <w:rsid w:val="000D23DA"/>
    <w:rsid w:val="000D3D0E"/>
    <w:rsid w:val="000D6A06"/>
    <w:rsid w:val="000D787D"/>
    <w:rsid w:val="000E18DD"/>
    <w:rsid w:val="000E7805"/>
    <w:rsid w:val="000F112F"/>
    <w:rsid w:val="001046CB"/>
    <w:rsid w:val="00120E23"/>
    <w:rsid w:val="00146F91"/>
    <w:rsid w:val="00147831"/>
    <w:rsid w:val="001508D0"/>
    <w:rsid w:val="0015463F"/>
    <w:rsid w:val="00164523"/>
    <w:rsid w:val="001656F1"/>
    <w:rsid w:val="00173380"/>
    <w:rsid w:val="00181490"/>
    <w:rsid w:val="0018450E"/>
    <w:rsid w:val="001845EF"/>
    <w:rsid w:val="00187948"/>
    <w:rsid w:val="00193B63"/>
    <w:rsid w:val="001A2051"/>
    <w:rsid w:val="001A53D8"/>
    <w:rsid w:val="001A62F2"/>
    <w:rsid w:val="001B095D"/>
    <w:rsid w:val="001B49BB"/>
    <w:rsid w:val="001B5DDE"/>
    <w:rsid w:val="001B6009"/>
    <w:rsid w:val="001C0930"/>
    <w:rsid w:val="001E114D"/>
    <w:rsid w:val="001E285A"/>
    <w:rsid w:val="001E38A7"/>
    <w:rsid w:val="001F1299"/>
    <w:rsid w:val="001F78F8"/>
    <w:rsid w:val="00206845"/>
    <w:rsid w:val="00211072"/>
    <w:rsid w:val="002151D0"/>
    <w:rsid w:val="00216F5C"/>
    <w:rsid w:val="002178A2"/>
    <w:rsid w:val="00220FBE"/>
    <w:rsid w:val="00231252"/>
    <w:rsid w:val="00231510"/>
    <w:rsid w:val="00242ABA"/>
    <w:rsid w:val="00251213"/>
    <w:rsid w:val="00254510"/>
    <w:rsid w:val="0025459E"/>
    <w:rsid w:val="002556A1"/>
    <w:rsid w:val="002617CA"/>
    <w:rsid w:val="00282868"/>
    <w:rsid w:val="00297B2F"/>
    <w:rsid w:val="002A1ECD"/>
    <w:rsid w:val="002A33EB"/>
    <w:rsid w:val="002A5C9C"/>
    <w:rsid w:val="002B1A94"/>
    <w:rsid w:val="002C0F1F"/>
    <w:rsid w:val="002E41AC"/>
    <w:rsid w:val="002F3E18"/>
    <w:rsid w:val="002F3EFF"/>
    <w:rsid w:val="002F506C"/>
    <w:rsid w:val="00301DB4"/>
    <w:rsid w:val="00311632"/>
    <w:rsid w:val="00325511"/>
    <w:rsid w:val="00342E42"/>
    <w:rsid w:val="0034429C"/>
    <w:rsid w:val="00354956"/>
    <w:rsid w:val="00356FBF"/>
    <w:rsid w:val="003572C7"/>
    <w:rsid w:val="00361EA7"/>
    <w:rsid w:val="00367379"/>
    <w:rsid w:val="003706FA"/>
    <w:rsid w:val="0038705D"/>
    <w:rsid w:val="00392C57"/>
    <w:rsid w:val="00394EFF"/>
    <w:rsid w:val="00397DE2"/>
    <w:rsid w:val="003A1F1E"/>
    <w:rsid w:val="003B15EA"/>
    <w:rsid w:val="003B2D65"/>
    <w:rsid w:val="003B68A5"/>
    <w:rsid w:val="003C590D"/>
    <w:rsid w:val="003D1640"/>
    <w:rsid w:val="003D5B3D"/>
    <w:rsid w:val="003D7671"/>
    <w:rsid w:val="003E47B5"/>
    <w:rsid w:val="003E6AEA"/>
    <w:rsid w:val="003E749E"/>
    <w:rsid w:val="003F155C"/>
    <w:rsid w:val="003F6690"/>
    <w:rsid w:val="004059F8"/>
    <w:rsid w:val="00414C1C"/>
    <w:rsid w:val="00416EDF"/>
    <w:rsid w:val="00421095"/>
    <w:rsid w:val="00434E81"/>
    <w:rsid w:val="004354C2"/>
    <w:rsid w:val="00435D61"/>
    <w:rsid w:val="00447538"/>
    <w:rsid w:val="0045408B"/>
    <w:rsid w:val="00467278"/>
    <w:rsid w:val="00472CDC"/>
    <w:rsid w:val="00483E65"/>
    <w:rsid w:val="00487B2F"/>
    <w:rsid w:val="00487FB1"/>
    <w:rsid w:val="00493367"/>
    <w:rsid w:val="00494593"/>
    <w:rsid w:val="004974B4"/>
    <w:rsid w:val="004A35E0"/>
    <w:rsid w:val="004A676E"/>
    <w:rsid w:val="004B1E85"/>
    <w:rsid w:val="004B3C6B"/>
    <w:rsid w:val="004C21DA"/>
    <w:rsid w:val="004C400D"/>
    <w:rsid w:val="004C4485"/>
    <w:rsid w:val="004C579A"/>
    <w:rsid w:val="004D5E0A"/>
    <w:rsid w:val="004F018F"/>
    <w:rsid w:val="004F0B37"/>
    <w:rsid w:val="004F3B39"/>
    <w:rsid w:val="00503DB5"/>
    <w:rsid w:val="0051427C"/>
    <w:rsid w:val="00520423"/>
    <w:rsid w:val="005244F9"/>
    <w:rsid w:val="0052522D"/>
    <w:rsid w:val="005344A0"/>
    <w:rsid w:val="00535010"/>
    <w:rsid w:val="0053606C"/>
    <w:rsid w:val="00537CE1"/>
    <w:rsid w:val="005512D8"/>
    <w:rsid w:val="00554FC1"/>
    <w:rsid w:val="00555041"/>
    <w:rsid w:val="005625F4"/>
    <w:rsid w:val="00564C35"/>
    <w:rsid w:val="00574D65"/>
    <w:rsid w:val="00581836"/>
    <w:rsid w:val="00581C2F"/>
    <w:rsid w:val="00584D71"/>
    <w:rsid w:val="00587E2D"/>
    <w:rsid w:val="0059317B"/>
    <w:rsid w:val="005936D3"/>
    <w:rsid w:val="00596968"/>
    <w:rsid w:val="005A2D40"/>
    <w:rsid w:val="005A4147"/>
    <w:rsid w:val="005A51A1"/>
    <w:rsid w:val="005A6125"/>
    <w:rsid w:val="005B2AFC"/>
    <w:rsid w:val="005B3927"/>
    <w:rsid w:val="005B4174"/>
    <w:rsid w:val="005B7499"/>
    <w:rsid w:val="005C121E"/>
    <w:rsid w:val="005C745B"/>
    <w:rsid w:val="005D0FC9"/>
    <w:rsid w:val="005D221E"/>
    <w:rsid w:val="005E04F7"/>
    <w:rsid w:val="005E20A1"/>
    <w:rsid w:val="005E3978"/>
    <w:rsid w:val="005E46B0"/>
    <w:rsid w:val="005E4CDD"/>
    <w:rsid w:val="005E510E"/>
    <w:rsid w:val="005F3BB4"/>
    <w:rsid w:val="00602F3A"/>
    <w:rsid w:val="006046ED"/>
    <w:rsid w:val="00612339"/>
    <w:rsid w:val="00615EBC"/>
    <w:rsid w:val="00630117"/>
    <w:rsid w:val="0063312F"/>
    <w:rsid w:val="0063519D"/>
    <w:rsid w:val="00640BA2"/>
    <w:rsid w:val="00641082"/>
    <w:rsid w:val="00642674"/>
    <w:rsid w:val="006513FB"/>
    <w:rsid w:val="00654249"/>
    <w:rsid w:val="006765BB"/>
    <w:rsid w:val="00677B2C"/>
    <w:rsid w:val="00683E49"/>
    <w:rsid w:val="00686196"/>
    <w:rsid w:val="006A0CEE"/>
    <w:rsid w:val="006A205A"/>
    <w:rsid w:val="006B22FD"/>
    <w:rsid w:val="006C5954"/>
    <w:rsid w:val="006C5DEA"/>
    <w:rsid w:val="006D39B7"/>
    <w:rsid w:val="006D6473"/>
    <w:rsid w:val="006D78C7"/>
    <w:rsid w:val="006F0CE0"/>
    <w:rsid w:val="007009B8"/>
    <w:rsid w:val="00701B2C"/>
    <w:rsid w:val="007024E2"/>
    <w:rsid w:val="00704849"/>
    <w:rsid w:val="007065D2"/>
    <w:rsid w:val="00710A5F"/>
    <w:rsid w:val="007118D1"/>
    <w:rsid w:val="007119C8"/>
    <w:rsid w:val="00712B50"/>
    <w:rsid w:val="007178FA"/>
    <w:rsid w:val="00723C10"/>
    <w:rsid w:val="00746652"/>
    <w:rsid w:val="00747223"/>
    <w:rsid w:val="00747C31"/>
    <w:rsid w:val="00763F9A"/>
    <w:rsid w:val="00785B88"/>
    <w:rsid w:val="00786014"/>
    <w:rsid w:val="007866D2"/>
    <w:rsid w:val="0079292B"/>
    <w:rsid w:val="00793CDA"/>
    <w:rsid w:val="007A5F03"/>
    <w:rsid w:val="007C2D7A"/>
    <w:rsid w:val="007C6B97"/>
    <w:rsid w:val="007C77B8"/>
    <w:rsid w:val="007E18F5"/>
    <w:rsid w:val="007E5945"/>
    <w:rsid w:val="007F3365"/>
    <w:rsid w:val="007F6FC8"/>
    <w:rsid w:val="00802A3E"/>
    <w:rsid w:val="008071D9"/>
    <w:rsid w:val="00814C27"/>
    <w:rsid w:val="00822301"/>
    <w:rsid w:val="008254AE"/>
    <w:rsid w:val="00843322"/>
    <w:rsid w:val="00845389"/>
    <w:rsid w:val="00846D2D"/>
    <w:rsid w:val="00856C54"/>
    <w:rsid w:val="00860609"/>
    <w:rsid w:val="00862B05"/>
    <w:rsid w:val="00864372"/>
    <w:rsid w:val="008722C7"/>
    <w:rsid w:val="00877F22"/>
    <w:rsid w:val="00880BB1"/>
    <w:rsid w:val="00883735"/>
    <w:rsid w:val="0089499B"/>
    <w:rsid w:val="008A609E"/>
    <w:rsid w:val="008C079D"/>
    <w:rsid w:val="008D660D"/>
    <w:rsid w:val="008D6954"/>
    <w:rsid w:val="008F37F8"/>
    <w:rsid w:val="008F624A"/>
    <w:rsid w:val="009043AC"/>
    <w:rsid w:val="0090527A"/>
    <w:rsid w:val="00913C42"/>
    <w:rsid w:val="00921AA2"/>
    <w:rsid w:val="0093314D"/>
    <w:rsid w:val="009353AC"/>
    <w:rsid w:val="00952C9C"/>
    <w:rsid w:val="00957978"/>
    <w:rsid w:val="00963407"/>
    <w:rsid w:val="00971D5E"/>
    <w:rsid w:val="009830DC"/>
    <w:rsid w:val="00983439"/>
    <w:rsid w:val="009914D2"/>
    <w:rsid w:val="009947B0"/>
    <w:rsid w:val="00994B57"/>
    <w:rsid w:val="0099584B"/>
    <w:rsid w:val="00995D8A"/>
    <w:rsid w:val="0099797A"/>
    <w:rsid w:val="009A322C"/>
    <w:rsid w:val="009A5689"/>
    <w:rsid w:val="009A7C10"/>
    <w:rsid w:val="009B0F1A"/>
    <w:rsid w:val="009B5236"/>
    <w:rsid w:val="009C289E"/>
    <w:rsid w:val="009C33B9"/>
    <w:rsid w:val="009C6201"/>
    <w:rsid w:val="009D5564"/>
    <w:rsid w:val="009D7061"/>
    <w:rsid w:val="009D7905"/>
    <w:rsid w:val="009E18F9"/>
    <w:rsid w:val="009F02A3"/>
    <w:rsid w:val="00A039BF"/>
    <w:rsid w:val="00A06344"/>
    <w:rsid w:val="00A074D9"/>
    <w:rsid w:val="00A3160E"/>
    <w:rsid w:val="00A52BC2"/>
    <w:rsid w:val="00A53774"/>
    <w:rsid w:val="00A54C5C"/>
    <w:rsid w:val="00A6066B"/>
    <w:rsid w:val="00A62D24"/>
    <w:rsid w:val="00A63FAC"/>
    <w:rsid w:val="00A6402F"/>
    <w:rsid w:val="00A725B4"/>
    <w:rsid w:val="00A739CC"/>
    <w:rsid w:val="00A80D9C"/>
    <w:rsid w:val="00A82BA3"/>
    <w:rsid w:val="00A87BF1"/>
    <w:rsid w:val="00A912F1"/>
    <w:rsid w:val="00A94EA7"/>
    <w:rsid w:val="00AA437C"/>
    <w:rsid w:val="00AA682C"/>
    <w:rsid w:val="00AB49C2"/>
    <w:rsid w:val="00AB7F78"/>
    <w:rsid w:val="00AC39A4"/>
    <w:rsid w:val="00AC668A"/>
    <w:rsid w:val="00AE226C"/>
    <w:rsid w:val="00AF2CA8"/>
    <w:rsid w:val="00AF4AD2"/>
    <w:rsid w:val="00AF51A2"/>
    <w:rsid w:val="00AF6CEA"/>
    <w:rsid w:val="00AF6D09"/>
    <w:rsid w:val="00AF79C5"/>
    <w:rsid w:val="00B04C5D"/>
    <w:rsid w:val="00B11DF9"/>
    <w:rsid w:val="00B12909"/>
    <w:rsid w:val="00B15811"/>
    <w:rsid w:val="00B358E4"/>
    <w:rsid w:val="00B518EC"/>
    <w:rsid w:val="00B56D53"/>
    <w:rsid w:val="00B575B8"/>
    <w:rsid w:val="00B60A4F"/>
    <w:rsid w:val="00B6266F"/>
    <w:rsid w:val="00B6756C"/>
    <w:rsid w:val="00B81729"/>
    <w:rsid w:val="00B834AB"/>
    <w:rsid w:val="00B92249"/>
    <w:rsid w:val="00B941B9"/>
    <w:rsid w:val="00B97FBC"/>
    <w:rsid w:val="00BA0EF8"/>
    <w:rsid w:val="00BA4A3A"/>
    <w:rsid w:val="00BA72F5"/>
    <w:rsid w:val="00BB24A4"/>
    <w:rsid w:val="00BB3A08"/>
    <w:rsid w:val="00BB620B"/>
    <w:rsid w:val="00BB795A"/>
    <w:rsid w:val="00BC7B5A"/>
    <w:rsid w:val="00BD1521"/>
    <w:rsid w:val="00BD2616"/>
    <w:rsid w:val="00BD556F"/>
    <w:rsid w:val="00BE31CC"/>
    <w:rsid w:val="00BE4151"/>
    <w:rsid w:val="00BF7407"/>
    <w:rsid w:val="00BF7412"/>
    <w:rsid w:val="00C01E18"/>
    <w:rsid w:val="00C1062B"/>
    <w:rsid w:val="00C1666B"/>
    <w:rsid w:val="00C26215"/>
    <w:rsid w:val="00C32959"/>
    <w:rsid w:val="00C513AE"/>
    <w:rsid w:val="00C535FF"/>
    <w:rsid w:val="00C64642"/>
    <w:rsid w:val="00C71AA8"/>
    <w:rsid w:val="00C74126"/>
    <w:rsid w:val="00C75844"/>
    <w:rsid w:val="00C802D5"/>
    <w:rsid w:val="00C82C2C"/>
    <w:rsid w:val="00C85F92"/>
    <w:rsid w:val="00CA4D42"/>
    <w:rsid w:val="00CA6B2D"/>
    <w:rsid w:val="00CB1732"/>
    <w:rsid w:val="00CE06D3"/>
    <w:rsid w:val="00CE13D4"/>
    <w:rsid w:val="00CF2A52"/>
    <w:rsid w:val="00CF3092"/>
    <w:rsid w:val="00D0278C"/>
    <w:rsid w:val="00D02B05"/>
    <w:rsid w:val="00D03FF5"/>
    <w:rsid w:val="00D0612F"/>
    <w:rsid w:val="00D13D6D"/>
    <w:rsid w:val="00D2378F"/>
    <w:rsid w:val="00D513BF"/>
    <w:rsid w:val="00D53DF9"/>
    <w:rsid w:val="00D55C3A"/>
    <w:rsid w:val="00D67386"/>
    <w:rsid w:val="00D7622A"/>
    <w:rsid w:val="00D775F4"/>
    <w:rsid w:val="00D77E17"/>
    <w:rsid w:val="00D82617"/>
    <w:rsid w:val="00D853A6"/>
    <w:rsid w:val="00D85BB9"/>
    <w:rsid w:val="00D90D6A"/>
    <w:rsid w:val="00D93940"/>
    <w:rsid w:val="00DA3647"/>
    <w:rsid w:val="00DB4CFD"/>
    <w:rsid w:val="00DC0204"/>
    <w:rsid w:val="00DC6126"/>
    <w:rsid w:val="00DE12F0"/>
    <w:rsid w:val="00DE3341"/>
    <w:rsid w:val="00DE5ADA"/>
    <w:rsid w:val="00E0227C"/>
    <w:rsid w:val="00E060C8"/>
    <w:rsid w:val="00E0722A"/>
    <w:rsid w:val="00E1084F"/>
    <w:rsid w:val="00E11498"/>
    <w:rsid w:val="00E1276E"/>
    <w:rsid w:val="00E16933"/>
    <w:rsid w:val="00E212B1"/>
    <w:rsid w:val="00E27E7C"/>
    <w:rsid w:val="00E403A9"/>
    <w:rsid w:val="00E51A91"/>
    <w:rsid w:val="00E53437"/>
    <w:rsid w:val="00E54405"/>
    <w:rsid w:val="00E83767"/>
    <w:rsid w:val="00E912E7"/>
    <w:rsid w:val="00E92DB0"/>
    <w:rsid w:val="00EA4BDB"/>
    <w:rsid w:val="00EC4806"/>
    <w:rsid w:val="00EC5B12"/>
    <w:rsid w:val="00EC7E73"/>
    <w:rsid w:val="00ED3C0C"/>
    <w:rsid w:val="00ED5CE3"/>
    <w:rsid w:val="00ED6278"/>
    <w:rsid w:val="00EE4645"/>
    <w:rsid w:val="00EE474B"/>
    <w:rsid w:val="00EE5471"/>
    <w:rsid w:val="00EF24DA"/>
    <w:rsid w:val="00EF444C"/>
    <w:rsid w:val="00F214CA"/>
    <w:rsid w:val="00F303BA"/>
    <w:rsid w:val="00F324C9"/>
    <w:rsid w:val="00F34CC8"/>
    <w:rsid w:val="00F43A4D"/>
    <w:rsid w:val="00F52B04"/>
    <w:rsid w:val="00F536C8"/>
    <w:rsid w:val="00F53FFB"/>
    <w:rsid w:val="00F62B54"/>
    <w:rsid w:val="00F64071"/>
    <w:rsid w:val="00F710BB"/>
    <w:rsid w:val="00F81807"/>
    <w:rsid w:val="00F84992"/>
    <w:rsid w:val="00F92B78"/>
    <w:rsid w:val="00F96246"/>
    <w:rsid w:val="00F97CB3"/>
    <w:rsid w:val="00FA3E33"/>
    <w:rsid w:val="00FA664D"/>
    <w:rsid w:val="00FC71B9"/>
    <w:rsid w:val="00FC748F"/>
    <w:rsid w:val="00FD0A3F"/>
    <w:rsid w:val="00FD5F69"/>
    <w:rsid w:val="00FD761C"/>
    <w:rsid w:val="00FE2157"/>
    <w:rsid w:val="00FE224E"/>
    <w:rsid w:val="00FF63CC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o:colormru v:ext="edit" colors="#334c4f,#79b5b0,#b77851,#d1e1e3,#066,#7ea8ac,#4e767a,#293d3f"/>
    </o:shapedefaults>
    <o:shapelayout v:ext="edit">
      <o:idmap v:ext="edit" data="1"/>
    </o:shapelayout>
  </w:shapeDefaults>
  <w:doNotEmbedSmartTags/>
  <w:decimalSymbol w:val=","/>
  <w:listSeparator w:val=";"/>
  <w15:docId w15:val="{1CAD89A5-B07A-4571-897B-12E332DF3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A682C"/>
    <w:pPr>
      <w:spacing w:after="80" w:line="360" w:lineRule="auto"/>
      <w:ind w:firstLine="709"/>
      <w:jc w:val="both"/>
    </w:pPr>
    <w:rPr>
      <w:rFonts w:eastAsiaTheme="minorEastAsia" w:cstheme="minorBidi"/>
      <w:szCs w:val="20"/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5E20A1"/>
    <w:pPr>
      <w:pBdr>
        <w:bottom w:val="single" w:sz="4" w:space="1" w:color="438086" w:themeColor="accent2"/>
      </w:pBdr>
      <w:spacing w:before="360"/>
      <w:outlineLvl w:val="0"/>
    </w:pPr>
    <w:rPr>
      <w:rFonts w:asciiTheme="majorHAnsi" w:eastAsiaTheme="majorEastAsia" w:hAnsiTheme="majorHAnsi" w:cstheme="majorBidi"/>
      <w:color w:val="438086" w:themeColor="accent2"/>
      <w:sz w:val="44"/>
      <w:szCs w:val="32"/>
    </w:rPr>
  </w:style>
  <w:style w:type="paragraph" w:styleId="Cabealho2">
    <w:name w:val="heading 2"/>
    <w:basedOn w:val="Normal"/>
    <w:next w:val="Normal"/>
    <w:link w:val="Cabealho2Carter"/>
    <w:uiPriority w:val="9"/>
    <w:qFormat/>
    <w:pPr>
      <w:spacing w:after="0"/>
      <w:outlineLvl w:val="1"/>
    </w:pPr>
    <w:rPr>
      <w:rFonts w:asciiTheme="majorHAnsi" w:eastAsiaTheme="majorEastAsia" w:hAnsiTheme="majorHAnsi" w:cstheme="majorBidi"/>
      <w:color w:val="438086" w:themeColor="accent2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qFormat/>
    <w:pPr>
      <w:spacing w:after="0"/>
      <w:outlineLvl w:val="2"/>
    </w:pPr>
    <w:rPr>
      <w:rFonts w:asciiTheme="majorHAnsi" w:eastAsiaTheme="majorEastAsia" w:hAnsiTheme="majorHAnsi" w:cstheme="majorBidi"/>
      <w:color w:val="438086" w:themeColor="accent2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pPr>
      <w:spacing w:after="0"/>
      <w:outlineLvl w:val="3"/>
    </w:pPr>
    <w:rPr>
      <w:rFonts w:asciiTheme="majorHAnsi" w:eastAsiaTheme="majorEastAsia" w:hAnsiTheme="majorHAnsi" w:cstheme="majorBidi"/>
      <w:i/>
      <w:iCs/>
      <w:color w:val="438086" w:themeColor="accent2"/>
      <w:szCs w:val="22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pPr>
      <w:spacing w:after="0"/>
      <w:outlineLvl w:val="4"/>
    </w:pPr>
    <w:rPr>
      <w:rFonts w:asciiTheme="majorHAnsi" w:eastAsiaTheme="majorEastAsia" w:hAnsiTheme="majorHAnsi" w:cstheme="majorBidi"/>
      <w:b/>
      <w:bCs/>
      <w:color w:val="325F64" w:themeColor="accent2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pPr>
      <w:spacing w:after="0"/>
      <w:outlineLvl w:val="5"/>
    </w:pPr>
    <w:rPr>
      <w:rFonts w:asciiTheme="majorHAnsi" w:eastAsiaTheme="majorEastAsia" w:hAnsiTheme="majorHAnsi" w:cstheme="majorBidi"/>
      <w:b/>
      <w:bCs/>
      <w:i/>
      <w:iCs/>
      <w:color w:val="325F64" w:themeColor="accent2" w:themeShade="B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pPr>
      <w:spacing w:after="0"/>
      <w:outlineLvl w:val="6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pPr>
      <w:spacing w:after="0"/>
      <w:outlineLvl w:val="7"/>
    </w:pPr>
    <w:rPr>
      <w:rFonts w:asciiTheme="majorHAnsi" w:eastAsiaTheme="majorEastAsia" w:hAnsiTheme="majorHAnsi" w:cstheme="majorBidi"/>
      <w:b/>
      <w:bCs/>
      <w:i/>
      <w:iCs/>
      <w:color w:val="53548A" w:themeColor="accent1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pPr>
      <w:spacing w:after="0"/>
      <w:outlineLvl w:val="8"/>
    </w:pPr>
    <w:rPr>
      <w:rFonts w:asciiTheme="majorHAnsi" w:eastAsiaTheme="majorEastAsia" w:hAnsiTheme="majorHAnsi" w:cstheme="majorBidi"/>
      <w:b/>
      <w:bCs/>
      <w:color w:val="313240" w:themeColor="text2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1"/>
    <w:pPr>
      <w:spacing w:after="0" w:line="240" w:lineRule="auto"/>
    </w:pPr>
    <w:rPr>
      <w:rFonts w:eastAsiaTheme="minorEastAsia" w:cstheme="minorBidi"/>
      <w:lang w:val="pt-PT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tulo">
    <w:name w:val="Title"/>
    <w:basedOn w:val="Normal"/>
    <w:link w:val="TtuloCarter"/>
    <w:uiPriority w:val="10"/>
    <w:qFormat/>
    <w:pPr>
      <w:spacing w:before="400"/>
    </w:pPr>
    <w:rPr>
      <w:rFonts w:asciiTheme="majorHAnsi" w:eastAsiaTheme="majorEastAsia" w:hAnsiTheme="majorHAnsi" w:cstheme="majorBidi"/>
      <w:color w:val="3E3E67" w:themeColor="accent1" w:themeShade="BF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olor w:val="3E3E67" w:themeColor="accent1" w:themeShade="BF"/>
      <w:sz w:val="56"/>
      <w:szCs w:val="56"/>
    </w:rPr>
  </w:style>
  <w:style w:type="paragraph" w:styleId="Subttulo">
    <w:name w:val="Subtitle"/>
    <w:basedOn w:val="Normal"/>
    <w:link w:val="SubttuloCarter"/>
    <w:uiPriority w:val="11"/>
    <w:qFormat/>
    <w:rsid w:val="00612339"/>
    <w:pPr>
      <w:spacing w:before="120" w:after="240" w:line="240" w:lineRule="auto"/>
      <w:ind w:firstLine="0"/>
    </w:pPr>
    <w:rPr>
      <w:i/>
      <w:iCs/>
      <w:color w:val="424456" w:themeColor="text2"/>
      <w:sz w:val="32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12339"/>
    <w:rPr>
      <w:rFonts w:eastAsiaTheme="minorEastAsia" w:cstheme="minorBidi"/>
      <w:i/>
      <w:iCs/>
      <w:color w:val="424456" w:themeColor="text2"/>
      <w:sz w:val="32"/>
      <w:szCs w:val="24"/>
      <w:lang w:val="pt-PT"/>
    </w:rPr>
  </w:style>
  <w:style w:type="character" w:styleId="nfaseIntensa">
    <w:name w:val="Intense Emphasis"/>
    <w:basedOn w:val="Tipodeletrapredefinidodopargrafo"/>
    <w:uiPriority w:val="21"/>
    <w:qFormat/>
    <w:rPr>
      <w:rFonts w:asciiTheme="minorHAnsi" w:hAnsiTheme="minorHAnsi"/>
      <w:b/>
      <w:bCs/>
      <w:i/>
      <w:iCs/>
      <w:caps/>
      <w:color w:val="438086"/>
      <w:spacing w:val="5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5E20A1"/>
    <w:rPr>
      <w:rFonts w:asciiTheme="majorHAnsi" w:eastAsiaTheme="majorEastAsia" w:hAnsiTheme="majorHAnsi" w:cstheme="majorBidi"/>
      <w:color w:val="438086" w:themeColor="accent2"/>
      <w:sz w:val="44"/>
      <w:szCs w:val="32"/>
      <w:lang w:val="pt-PT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ajorEastAsia" w:hAnsiTheme="majorHAnsi" w:cstheme="majorBidi"/>
      <w:color w:val="438086" w:themeColor="accent2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asciiTheme="majorHAnsi" w:eastAsiaTheme="majorEastAsia" w:hAnsiTheme="majorHAnsi" w:cstheme="majorBidi"/>
      <w:color w:val="438086" w:themeColor="accent2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Pr>
      <w:rFonts w:asciiTheme="majorHAnsi" w:eastAsiaTheme="majorEastAsia" w:hAnsiTheme="majorHAnsi" w:cstheme="majorBidi"/>
      <w:i/>
      <w:iCs/>
      <w:color w:val="438086" w:themeColor="accent2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Pr>
      <w:rFonts w:asciiTheme="majorHAnsi" w:eastAsiaTheme="majorEastAsia" w:hAnsiTheme="majorHAnsi" w:cstheme="majorBidi"/>
      <w:b/>
      <w:bCs/>
      <w:color w:val="325F64" w:themeColor="accent2" w:themeShade="BF"/>
      <w:sz w:val="20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Pr>
      <w:rFonts w:asciiTheme="majorHAnsi" w:eastAsiaTheme="majorEastAsia" w:hAnsiTheme="majorHAnsi" w:cstheme="majorBidi"/>
      <w:b/>
      <w:bCs/>
      <w:i/>
      <w:iCs/>
      <w:color w:val="325F64" w:themeColor="accent2" w:themeShade="BF"/>
      <w:sz w:val="20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Pr>
      <w:rFonts w:asciiTheme="majorHAnsi" w:eastAsiaTheme="majorEastAsia" w:hAnsiTheme="majorHAnsi" w:cstheme="majorBidi"/>
      <w:b/>
      <w:bCs/>
      <w:color w:val="53548A" w:themeColor="accent1"/>
      <w:sz w:val="20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Pr>
      <w:rFonts w:asciiTheme="majorHAnsi" w:eastAsiaTheme="majorEastAsia" w:hAnsiTheme="majorHAnsi" w:cstheme="majorBidi"/>
      <w:b/>
      <w:bCs/>
      <w:i/>
      <w:iCs/>
      <w:color w:val="53548A" w:themeColor="accent1"/>
      <w:sz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Pr>
      <w:rFonts w:asciiTheme="majorHAnsi" w:eastAsiaTheme="majorEastAsia" w:hAnsiTheme="majorHAnsi" w:cstheme="majorBidi"/>
      <w:b/>
      <w:bCs/>
      <w:color w:val="313240" w:themeColor="text2" w:themeShade="BF"/>
      <w:sz w:val="20"/>
    </w:rPr>
  </w:style>
  <w:style w:type="character" w:styleId="Forte">
    <w:name w:val="Strong"/>
    <w:basedOn w:val="Tipodeletrapredefinidodopargrafo"/>
    <w:uiPriority w:val="22"/>
    <w:qFormat/>
    <w:rPr>
      <w:b/>
      <w:bCs/>
    </w:rPr>
  </w:style>
  <w:style w:type="paragraph" w:styleId="Textodebloco">
    <w:name w:val="Block Text"/>
    <w:basedOn w:val="Normal"/>
    <w:uiPriority w:val="3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i/>
      <w:iCs/>
      <w:color w:val="53548A" w:themeColor="accent1"/>
    </w:rPr>
  </w:style>
  <w:style w:type="character" w:styleId="nfaseDiscreta">
    <w:name w:val="Subtle Emphasis"/>
    <w:basedOn w:val="Tipodeletrapredefinidodopargrafo"/>
    <w:uiPriority w:val="19"/>
    <w:qFormat/>
    <w:rPr>
      <w:rFonts w:asciiTheme="minorHAnsi" w:hAnsiTheme="minorHAnsi"/>
      <w:i/>
      <w:iCs/>
      <w:color w:val="006666"/>
    </w:rPr>
  </w:style>
  <w:style w:type="character" w:styleId="RefernciaIntensa">
    <w:name w:val="Intense Reference"/>
    <w:basedOn w:val="Tipodeletrapredefinidodopargrafo"/>
    <w:uiPriority w:val="32"/>
    <w:qFormat/>
    <w:rPr>
      <w:rFonts w:asciiTheme="minorHAnsi" w:hAnsiTheme="minorHAnsi"/>
      <w:b/>
      <w:bCs/>
      <w:i/>
      <w:iCs/>
      <w:caps/>
      <w:color w:val="4E4F89"/>
      <w:spacing w:val="5"/>
    </w:rPr>
  </w:style>
  <w:style w:type="character" w:styleId="RefernciaDiscreta">
    <w:name w:val="Subtle Reference"/>
    <w:basedOn w:val="Tipodeletrapredefinidodopargrafo"/>
    <w:uiPriority w:val="31"/>
    <w:qFormat/>
    <w:rPr>
      <w:i/>
      <w:iCs/>
      <w:color w:val="4E4F89"/>
    </w:rPr>
  </w:style>
  <w:style w:type="character" w:styleId="nfase">
    <w:name w:val="Emphasis"/>
    <w:uiPriority w:val="20"/>
    <w:qFormat/>
    <w:rPr>
      <w:rFonts w:asciiTheme="minorHAnsi" w:eastAsiaTheme="minorEastAsia" w:hAnsiTheme="minorHAnsi" w:cstheme="minorBidi"/>
      <w:b/>
      <w:bCs/>
      <w:iCs w:val="0"/>
      <w:color w:val="438086" w:themeColor="accent2"/>
      <w:spacing w:val="10"/>
      <w:szCs w:val="20"/>
      <w:lang w:val="pt-PT"/>
    </w:rPr>
  </w:style>
  <w:style w:type="character" w:styleId="TtulodoLivro">
    <w:name w:val="Book Title"/>
    <w:basedOn w:val="Tipodeletrapredefinidodopargrafo"/>
    <w:uiPriority w:val="33"/>
    <w:qFormat/>
    <w:rPr>
      <w:rFonts w:asciiTheme="minorHAnsi" w:eastAsiaTheme="minorEastAsia" w:hAnsi="Cambria" w:cstheme="minorBidi"/>
      <w:bCs w:val="0"/>
      <w:i/>
      <w:iCs/>
      <w:color w:val="000000"/>
      <w:sz w:val="20"/>
      <w:szCs w:val="20"/>
      <w:lang w:val="pt-PT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Pr>
      <w:sz w:val="20"/>
    </w:rPr>
  </w:style>
  <w:style w:type="paragraph" w:styleId="Rodap">
    <w:name w:val="footer"/>
    <w:basedOn w:val="Normal"/>
    <w:link w:val="RodapCarter"/>
    <w:uiPriority w:val="99"/>
    <w:unhideWhenUsed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Pr>
      <w:sz w:val="20"/>
    </w:rPr>
  </w:style>
  <w:style w:type="paragraph" w:styleId="Avanonormal">
    <w:name w:val="Normal Indent"/>
    <w:basedOn w:val="Normal"/>
    <w:uiPriority w:val="99"/>
    <w:unhideWhenUsed/>
    <w:pPr>
      <w:ind w:left="720"/>
      <w:contextualSpacing/>
    </w:pPr>
  </w:style>
  <w:style w:type="paragraph" w:styleId="CitaoIntensa">
    <w:name w:val="Intense Quote"/>
    <w:basedOn w:val="Normal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iCs/>
      <w:color w:val="438086" w:themeColor="accent2"/>
      <w:szCs w:val="22"/>
    </w:rPr>
  </w:style>
  <w:style w:type="numbering" w:customStyle="1" w:styleId="ListacomMarcasUrbana">
    <w:name w:val="Lista com Marcas Urbana"/>
    <w:uiPriority w:val="99"/>
    <w:pPr>
      <w:numPr>
        <w:numId w:val="17"/>
      </w:numPr>
    </w:pPr>
  </w:style>
  <w:style w:type="numbering" w:customStyle="1" w:styleId="ListaNumeradaUrbana">
    <w:name w:val="Lista Numerada Urbana"/>
    <w:uiPriority w:val="99"/>
    <w:pPr>
      <w:numPr>
        <w:numId w:val="22"/>
      </w:numPr>
    </w:pPr>
  </w:style>
  <w:style w:type="paragraph" w:styleId="PargrafodaLista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SemEspaamento">
    <w:name w:val="No Spacing"/>
    <w:basedOn w:val="Normal"/>
    <w:uiPriority w:val="1"/>
    <w:qFormat/>
    <w:pPr>
      <w:spacing w:after="0" w:line="240" w:lineRule="auto"/>
    </w:pPr>
  </w:style>
  <w:style w:type="character" w:styleId="TextodoMarcadordePosio">
    <w:name w:val="Placeholder Text"/>
    <w:basedOn w:val="Tipodeletrapredefinidodopargrafo"/>
    <w:uiPriority w:val="99"/>
    <w:unhideWhenUsed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eastAsiaTheme="minorEastAsia" w:hAnsi="Tahoma" w:cstheme="minorBidi"/>
      <w:sz w:val="16"/>
      <w:szCs w:val="16"/>
      <w:lang w:val="pt-PT"/>
    </w:rPr>
  </w:style>
  <w:style w:type="paragraph" w:customStyle="1" w:styleId="CabealhoPar">
    <w:name w:val="Cabeçalho Par"/>
    <w:basedOn w:val="Cabealho"/>
    <w:uiPriority w:val="39"/>
    <w:pPr>
      <w:pBdr>
        <w:bottom w:val="single" w:sz="4" w:space="1" w:color="auto"/>
      </w:pBdr>
    </w:pPr>
  </w:style>
  <w:style w:type="paragraph" w:customStyle="1" w:styleId="Cabealhompar">
    <w:name w:val="Cabeçalho Ímpar"/>
    <w:basedOn w:val="Cabealho"/>
    <w:uiPriority w:val="39"/>
    <w:pPr>
      <w:pBdr>
        <w:bottom w:val="single" w:sz="4" w:space="1" w:color="auto"/>
      </w:pBdr>
      <w:jc w:val="right"/>
    </w:pPr>
  </w:style>
  <w:style w:type="paragraph" w:customStyle="1" w:styleId="Marca1">
    <w:name w:val="Marca 1"/>
    <w:basedOn w:val="PargrafodaLista"/>
    <w:uiPriority w:val="38"/>
    <w:qFormat/>
    <w:pPr>
      <w:numPr>
        <w:numId w:val="33"/>
      </w:numPr>
      <w:spacing w:after="0"/>
    </w:pPr>
  </w:style>
  <w:style w:type="paragraph" w:customStyle="1" w:styleId="Marca2">
    <w:name w:val="Marca 2"/>
    <w:basedOn w:val="PargrafodaLista"/>
    <w:uiPriority w:val="38"/>
    <w:qFormat/>
    <w:pPr>
      <w:numPr>
        <w:ilvl w:val="1"/>
        <w:numId w:val="33"/>
      </w:numPr>
      <w:spacing w:after="0"/>
    </w:pPr>
  </w:style>
  <w:style w:type="paragraph" w:customStyle="1" w:styleId="Marca3">
    <w:name w:val="Marca 3"/>
    <w:basedOn w:val="PargrafodaLista"/>
    <w:uiPriority w:val="38"/>
    <w:qFormat/>
    <w:pPr>
      <w:numPr>
        <w:ilvl w:val="2"/>
        <w:numId w:val="33"/>
      </w:numPr>
      <w:spacing w:after="0"/>
    </w:pPr>
  </w:style>
  <w:style w:type="paragraph" w:customStyle="1" w:styleId="MarcadorPosioPredefinidoAssunto10">
    <w:name w:val="MarcadorPosiçãoPredefinido_Assunto10"/>
    <w:uiPriority w:val="39"/>
    <w:rPr>
      <w:rFonts w:eastAsiaTheme="minorEastAsia" w:cstheme="minorBidi"/>
      <w:i/>
      <w:iCs/>
      <w:color w:val="424456" w:themeColor="text2"/>
      <w:sz w:val="24"/>
      <w:szCs w:val="24"/>
      <w:lang w:val="pt-PT"/>
    </w:rPr>
  </w:style>
  <w:style w:type="paragraph" w:customStyle="1" w:styleId="Categoria">
    <w:name w:val="Categoria"/>
    <w:basedOn w:val="Normal"/>
    <w:link w:val="CarcterdeCategoria"/>
    <w:uiPriority w:val="39"/>
    <w:qFormat/>
    <w:pPr>
      <w:framePr w:hSpace="187" w:wrap="around" w:hAnchor="margin" w:xAlign="center" w:y="721"/>
      <w:spacing w:after="0" w:line="240" w:lineRule="auto"/>
    </w:pPr>
    <w:rPr>
      <w:caps/>
      <w:szCs w:val="22"/>
    </w:rPr>
  </w:style>
  <w:style w:type="paragraph" w:customStyle="1" w:styleId="Comentrios">
    <w:name w:val="Comentários"/>
    <w:basedOn w:val="Normal"/>
    <w:link w:val="CarcterdeComentrios"/>
    <w:uiPriority w:val="39"/>
    <w:qFormat/>
    <w:pPr>
      <w:spacing w:after="120" w:line="240" w:lineRule="auto"/>
    </w:pPr>
    <w:rPr>
      <w:b/>
      <w:bCs/>
    </w:rPr>
  </w:style>
  <w:style w:type="character" w:customStyle="1" w:styleId="CarcterdeCategoria">
    <w:name w:val="Carácter de Categoria"/>
    <w:basedOn w:val="Tipodeletrapredefinidodopargrafo"/>
    <w:link w:val="Categoria"/>
    <w:uiPriority w:val="39"/>
    <w:rPr>
      <w:rFonts w:eastAsiaTheme="minorEastAsia" w:cstheme="minorBidi"/>
      <w:caps/>
      <w:lang w:val="pt-PT"/>
    </w:rPr>
  </w:style>
  <w:style w:type="character" w:customStyle="1" w:styleId="CarcterdeComentrios">
    <w:name w:val="Carácter de Comentários"/>
    <w:basedOn w:val="Tipodeletrapredefinidodopargrafo"/>
    <w:link w:val="Comentrios"/>
    <w:uiPriority w:val="39"/>
    <w:rPr>
      <w:rFonts w:eastAsiaTheme="minorEastAsia" w:cstheme="minorBidi"/>
      <w:b/>
      <w:bCs/>
      <w:sz w:val="20"/>
      <w:szCs w:val="20"/>
      <w:lang w:val="pt-PT"/>
    </w:rPr>
  </w:style>
  <w:style w:type="paragraph" w:customStyle="1" w:styleId="TextodeComentrios">
    <w:name w:val="Texto de Comentários"/>
    <w:basedOn w:val="Normal"/>
    <w:uiPriority w:val="39"/>
    <w:qFormat/>
    <w:pPr>
      <w:spacing w:after="120" w:line="288" w:lineRule="auto"/>
    </w:pPr>
  </w:style>
  <w:style w:type="paragraph" w:styleId="ndice1">
    <w:name w:val="toc 1"/>
    <w:basedOn w:val="Normal"/>
    <w:next w:val="Normal"/>
    <w:autoRedefine/>
    <w:uiPriority w:val="39"/>
    <w:unhideWhenUsed/>
    <w:qFormat/>
    <w:rPr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qFormat/>
    <w:pPr>
      <w:ind w:left="240"/>
    </w:pPr>
    <w:rPr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Pr>
      <w:color w:val="67AFBD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unhideWhenUsed/>
    <w:pPr>
      <w:spacing w:after="100"/>
      <w:ind w:left="400"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394EFF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394EFF"/>
    <w:pPr>
      <w:spacing w:line="240" w:lineRule="auto"/>
    </w:p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394EFF"/>
    <w:rPr>
      <w:rFonts w:eastAsiaTheme="minorEastAsia" w:cstheme="minorBidi"/>
      <w:sz w:val="20"/>
      <w:szCs w:val="20"/>
      <w:lang w:val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394EFF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394EFF"/>
    <w:rPr>
      <w:rFonts w:eastAsiaTheme="minorEastAsia" w:cstheme="minorBidi"/>
      <w:b/>
      <w:bCs/>
      <w:sz w:val="20"/>
      <w:szCs w:val="20"/>
      <w:lang w:val="pt-PT"/>
    </w:rPr>
  </w:style>
  <w:style w:type="character" w:styleId="Mencionar">
    <w:name w:val="Mention"/>
    <w:basedOn w:val="Tipodeletrapredefinidodopargrafo"/>
    <w:uiPriority w:val="99"/>
    <w:semiHidden/>
    <w:unhideWhenUsed/>
    <w:rsid w:val="00394EFF"/>
    <w:rPr>
      <w:color w:val="2B579A"/>
      <w:shd w:val="clear" w:color="auto" w:fill="E6E6E6"/>
    </w:rPr>
  </w:style>
  <w:style w:type="paragraph" w:styleId="Legenda">
    <w:name w:val="caption"/>
    <w:basedOn w:val="Normal"/>
    <w:next w:val="Normal"/>
    <w:uiPriority w:val="99"/>
    <w:unhideWhenUsed/>
    <w:rsid w:val="008071D9"/>
    <w:pPr>
      <w:spacing w:after="200" w:line="240" w:lineRule="auto"/>
    </w:pPr>
    <w:rPr>
      <w:i/>
      <w:iCs/>
      <w:color w:val="424456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http://ftp.igeo.pt/produtos/cadastro/caop/versao5.htm?subject=CAOPV%205.0%20&#8211;%20julho%20de%202006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nes\AppData\Roaming\Microsoft\Templates\Relat&#243;rio%20(desenho%20Urban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61B81E0FCDD40BB963C01DDB2DA32C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E79A39C-7A80-49BF-8C84-3B68DD8D9564}"/>
      </w:docPartPr>
      <w:docPartBody>
        <w:p w:rsidR="004A0A0F" w:rsidRDefault="00B57DED">
          <w:pPr>
            <w:pStyle w:val="961B81E0FCDD40BB963C01DDB2DA32CC"/>
          </w:pPr>
          <w:r>
            <w:rPr>
              <w:color w:val="44546A" w:themeColor="text2"/>
            </w:rPr>
            <w:t>[Escolher a data]</w:t>
          </w:r>
        </w:p>
      </w:docPartBody>
    </w:docPart>
    <w:docPart>
      <w:docPartPr>
        <w:name w:val="E8E1BBD0E43F4BF680C567AD16C4CB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3083645-4E37-474F-89F5-6139A045C894}"/>
      </w:docPartPr>
      <w:docPartBody>
        <w:p w:rsidR="004A0A0F" w:rsidRDefault="00B57DED">
          <w:pPr>
            <w:pStyle w:val="E8E1BBD0E43F4BF680C567AD16C4CBCB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72"/>
              <w:szCs w:val="72"/>
            </w:rPr>
            <w:t>[Escrever o título do documento]</w:t>
          </w:r>
        </w:p>
      </w:docPartBody>
    </w:docPart>
    <w:docPart>
      <w:docPartPr>
        <w:name w:val="5E728AC4FDDF449CAE329EB009F13D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5E85B8-4CB9-4941-B377-67916B2C06C5}"/>
      </w:docPartPr>
      <w:docPartBody>
        <w:p w:rsidR="004A0A0F" w:rsidRDefault="00B57DED">
          <w:pPr>
            <w:pStyle w:val="5E728AC4FDDF449CAE329EB009F13DEA"/>
          </w:pPr>
          <w:r>
            <w:rPr>
              <w:i/>
              <w:iCs/>
              <w:color w:val="44546A" w:themeColor="text2"/>
              <w:sz w:val="28"/>
              <w:szCs w:val="28"/>
            </w:rPr>
            <w:t>[Escrever o subtítulo do documento]</w:t>
          </w:r>
        </w:p>
      </w:docPartBody>
    </w:docPart>
    <w:docPart>
      <w:docPartPr>
        <w:name w:val="C5218141EF9345E0853851590ECC90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59098F6-938B-4205-B269-708F92C17E67}"/>
      </w:docPartPr>
      <w:docPartBody>
        <w:p w:rsidR="004A0A0F" w:rsidRDefault="00B57DED">
          <w:pPr>
            <w:pStyle w:val="C5218141EF9345E0853851590ECC9012"/>
          </w:pPr>
          <w:r>
            <w:rPr>
              <w:color w:val="44546A" w:themeColor="text2"/>
            </w:rPr>
            <w:t>[Escrever o nome do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78F"/>
    <w:rsid w:val="00247072"/>
    <w:rsid w:val="0038578F"/>
    <w:rsid w:val="003E67CE"/>
    <w:rsid w:val="004A0A0F"/>
    <w:rsid w:val="00673D94"/>
    <w:rsid w:val="00932072"/>
    <w:rsid w:val="009D08CC"/>
    <w:rsid w:val="00B57DED"/>
    <w:rsid w:val="00DA35AE"/>
    <w:rsid w:val="00F83320"/>
    <w:rsid w:val="00FE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1"/>
    <w:qFormat/>
    <w:pPr>
      <w:pBdr>
        <w:bottom w:val="single" w:sz="4" w:space="2" w:color="438086"/>
      </w:pBdr>
      <w:spacing w:before="360" w:after="80" w:line="276" w:lineRule="auto"/>
      <w:outlineLvl w:val="0"/>
    </w:pPr>
    <w:rPr>
      <w:rFonts w:asciiTheme="majorHAnsi" w:eastAsiaTheme="minorHAnsi" w:hAnsiTheme="majorHAnsi" w:cstheme="minorHAnsi"/>
      <w:color w:val="ED7D31" w:themeColor="accent2"/>
      <w:sz w:val="32"/>
      <w:szCs w:val="32"/>
      <w:lang w:val="en-US" w:eastAsia="en-US"/>
    </w:rPr>
  </w:style>
  <w:style w:type="paragraph" w:styleId="Cabealho2">
    <w:name w:val="heading 2"/>
    <w:basedOn w:val="Normal"/>
    <w:next w:val="Normal"/>
    <w:link w:val="Cabealho2Carter"/>
    <w:uiPriority w:val="2"/>
    <w:qFormat/>
    <w:pPr>
      <w:spacing w:after="0" w:line="276" w:lineRule="auto"/>
      <w:outlineLvl w:val="1"/>
    </w:pPr>
    <w:rPr>
      <w:rFonts w:asciiTheme="majorHAnsi" w:eastAsiaTheme="minorHAnsi" w:hAnsiTheme="majorHAnsi" w:cstheme="minorHAnsi"/>
      <w:color w:val="ED7D31" w:themeColor="accent2"/>
      <w:sz w:val="28"/>
      <w:szCs w:val="28"/>
      <w:lang w:val="en-US" w:eastAsia="en-US"/>
    </w:rPr>
  </w:style>
  <w:style w:type="paragraph" w:styleId="Cabealho3">
    <w:name w:val="heading 3"/>
    <w:basedOn w:val="Normal"/>
    <w:next w:val="Normal"/>
    <w:link w:val="Cabealho3Carter"/>
    <w:uiPriority w:val="2"/>
    <w:unhideWhenUsed/>
    <w:qFormat/>
    <w:pPr>
      <w:spacing w:after="0" w:line="276" w:lineRule="auto"/>
      <w:outlineLvl w:val="2"/>
    </w:pPr>
    <w:rPr>
      <w:rFonts w:asciiTheme="majorHAnsi" w:eastAsiaTheme="minorHAnsi" w:hAnsiTheme="majorHAnsi" w:cstheme="minorHAnsi"/>
      <w:color w:val="ED7D31" w:themeColor="accent2"/>
      <w:sz w:val="24"/>
      <w:szCs w:val="24"/>
      <w:lang w:val="en-US"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61B81E0FCDD40BB963C01DDB2DA32CC">
    <w:name w:val="961B81E0FCDD40BB963C01DDB2DA32CC"/>
  </w:style>
  <w:style w:type="paragraph" w:customStyle="1" w:styleId="E8E1BBD0E43F4BF680C567AD16C4CBCB">
    <w:name w:val="E8E1BBD0E43F4BF680C567AD16C4CBCB"/>
  </w:style>
  <w:style w:type="paragraph" w:customStyle="1" w:styleId="5E728AC4FDDF449CAE329EB009F13DEA">
    <w:name w:val="5E728AC4FDDF449CAE329EB009F13DEA"/>
  </w:style>
  <w:style w:type="paragraph" w:customStyle="1" w:styleId="C5218141EF9345E0853851590ECC9012">
    <w:name w:val="C5218141EF9345E0853851590ECC9012"/>
  </w:style>
  <w:style w:type="paragraph" w:customStyle="1" w:styleId="CF4EB556331B47509DA2A9E703ABAE3A">
    <w:name w:val="CF4EB556331B47509DA2A9E703ABAE3A"/>
  </w:style>
  <w:style w:type="paragraph" w:customStyle="1" w:styleId="BC5E07BE86E84C87A0116736830783F4">
    <w:name w:val="BC5E07BE86E84C87A0116736830783F4"/>
  </w:style>
  <w:style w:type="character" w:customStyle="1" w:styleId="Ttulo1Carter">
    <w:name w:val="Título 1 Caráter"/>
    <w:basedOn w:val="Tipodeletrapredefinidodopargrafo"/>
    <w:link w:val="Ttulo1"/>
    <w:uiPriority w:val="1"/>
    <w:rPr>
      <w:rFonts w:asciiTheme="majorHAnsi" w:eastAsiaTheme="minorHAnsi" w:hAnsiTheme="majorHAnsi" w:cstheme="minorHAnsi"/>
      <w:color w:val="ED7D31" w:themeColor="accent2"/>
      <w:sz w:val="32"/>
      <w:szCs w:val="32"/>
      <w:lang w:val="en-US" w:eastAsia="en-US"/>
    </w:rPr>
  </w:style>
  <w:style w:type="character" w:customStyle="1" w:styleId="Cabealho2Carter">
    <w:name w:val="Cabeçalho 2 Caráter"/>
    <w:basedOn w:val="Tipodeletrapredefinidodopargrafo"/>
    <w:link w:val="Cabealho2"/>
    <w:uiPriority w:val="2"/>
    <w:rPr>
      <w:rFonts w:asciiTheme="majorHAnsi" w:eastAsiaTheme="minorHAnsi" w:hAnsiTheme="majorHAnsi" w:cstheme="minorHAnsi"/>
      <w:color w:val="ED7D31" w:themeColor="accent2"/>
      <w:sz w:val="28"/>
      <w:szCs w:val="28"/>
      <w:lang w:val="en-US" w:eastAsia="en-US"/>
    </w:rPr>
  </w:style>
  <w:style w:type="character" w:customStyle="1" w:styleId="Cabealho3Carter">
    <w:name w:val="Cabeçalho 3 Caráter"/>
    <w:basedOn w:val="Tipodeletrapredefinidodopargrafo"/>
    <w:link w:val="Cabealho3"/>
    <w:uiPriority w:val="2"/>
    <w:rPr>
      <w:rFonts w:asciiTheme="majorHAnsi" w:eastAsiaTheme="minorHAnsi" w:hAnsiTheme="majorHAnsi" w:cstheme="minorHAnsi"/>
      <w:color w:val="ED7D31" w:themeColor="accent2"/>
      <w:sz w:val="24"/>
      <w:szCs w:val="24"/>
      <w:lang w:val="en-US" w:eastAsia="en-US"/>
    </w:rPr>
  </w:style>
  <w:style w:type="paragraph" w:customStyle="1" w:styleId="46AECBC74BBF4E1AA3C898BFFC8645C2">
    <w:name w:val="46AECBC74BBF4E1AA3C898BFFC8645C2"/>
  </w:style>
  <w:style w:type="paragraph" w:customStyle="1" w:styleId="B10B86483BA84B1F8E110C27E993F195">
    <w:name w:val="B10B86483BA84B1F8E110C27E993F195"/>
    <w:rsid w:val="0038578F"/>
  </w:style>
  <w:style w:type="paragraph" w:customStyle="1" w:styleId="9750B5AF2DBD4145BE36668231EC1550">
    <w:name w:val="9750B5AF2DBD4145BE36668231EC1550"/>
    <w:rsid w:val="003857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2017-05-21T00:00:00</PublishDate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5297A3-F999-42B8-B2C1-CB5E6CFA54CD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9BCF7747-67C1-40CA-95D5-FACA98766C2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(desenho Urbano)</Template>
  <TotalTime>654</TotalTime>
  <Pages>1</Pages>
  <Words>1687</Words>
  <Characters>9114</Characters>
  <Application>Microsoft Office Word</Application>
  <DocSecurity>0</DocSecurity>
  <Lines>75</Lines>
  <Paragraphs>21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5" baseType="lpstr">
      <vt:lpstr>Modelação de Data Warehousing</vt:lpstr>
      <vt:lpstr/>
      <vt:lpstr>Heading 1</vt:lpstr>
      <vt:lpstr>    Heading 2</vt:lpstr>
      <vt:lpstr>        /Heading 3</vt:lpstr>
    </vt:vector>
  </TitlesOfParts>
  <Company/>
  <LinksUpToDate>false</LinksUpToDate>
  <CharactersWithSpaces>10780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Modelação de Data Warehousing</dc:title>
  <dc:subject>Análise aos dados multidimensional dos serviços e praças de táxis no Porto</dc:subject>
  <dc:creator>Vanessa Silva</dc:creator>
  <cp:keywords/>
  <dc:description/>
  <cp:lastModifiedBy>Vanessa Silva</cp:lastModifiedBy>
  <cp:revision>403</cp:revision>
  <cp:lastPrinted>2017-05-21T14:07:00Z</cp:lastPrinted>
  <dcterms:created xsi:type="dcterms:W3CDTF">2017-05-17T22:44:00Z</dcterms:created>
  <dcterms:modified xsi:type="dcterms:W3CDTF">2017-05-21T14:07:00Z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TC101927579990</vt:lpwstr>
  </property>
</Properties>
</file>